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443" w:type="dxa"/>
        <w:jc w:val="center"/>
        <w:tblLook w:val="04A0" w:firstRow="1" w:lastRow="0" w:firstColumn="1" w:lastColumn="0" w:noHBand="0" w:noVBand="1"/>
      </w:tblPr>
      <w:tblGrid>
        <w:gridCol w:w="5443"/>
      </w:tblGrid>
      <w:tr w:rsidR="0054018F" w:rsidRPr="00CC6734" w:rsidTr="00657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vAlign w:val="bottom"/>
          </w:tcPr>
          <w:p w:rsidR="0054018F" w:rsidRPr="00CC6734" w:rsidRDefault="0054018F" w:rsidP="00657D7F">
            <w:pPr>
              <w:rPr>
                <w:rFonts w:ascii="Arial" w:hAnsi="Arial" w:cs="Arial"/>
                <w:sz w:val="20"/>
                <w:lang w:val="en-GB"/>
              </w:rPr>
            </w:pPr>
            <w:r w:rsidRPr="00CC6734">
              <w:rPr>
                <w:rFonts w:ascii="Arial" w:hAnsi="Arial" w:cs="Arial"/>
                <w:sz w:val="20"/>
                <w:lang w:val="en-GB"/>
              </w:rPr>
              <w:t>General condition</w:t>
            </w:r>
            <w:r w:rsidR="00424A15">
              <w:rPr>
                <w:rFonts w:ascii="Arial" w:hAnsi="Arial" w:cs="Arial"/>
                <w:sz w:val="20"/>
                <w:lang w:val="en-GB"/>
              </w:rPr>
              <w:t xml:space="preserve"> / appearance </w:t>
            </w:r>
          </w:p>
        </w:tc>
      </w:tr>
      <w:tr w:rsidR="0054018F" w:rsidRPr="0072333D" w:rsidTr="0065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dotted" w:sz="4" w:space="0" w:color="auto"/>
            </w:tcBorders>
            <w:vAlign w:val="center"/>
          </w:tcPr>
          <w:p w:rsidR="0054018F" w:rsidRDefault="00657D7F" w:rsidP="00CC6734">
            <w:pPr>
              <w:pStyle w:val="TableBody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54018F" w:rsidRPr="00CC6734">
              <w:rPr>
                <w:b w:val="0"/>
              </w:rPr>
              <w:t>Tiredness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M</w:t>
            </w:r>
            <w:r w:rsidR="0054018F" w:rsidRPr="00CC6734">
              <w:rPr>
                <w:b w:val="0"/>
              </w:rPr>
              <w:t>ovement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S</w:t>
            </w:r>
            <w:r w:rsidR="00D44367" w:rsidRPr="00CC6734">
              <w:rPr>
                <w:b w:val="0"/>
              </w:rPr>
              <w:t>peech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A</w:t>
            </w:r>
            <w:r w:rsidR="0054018F" w:rsidRPr="00CC6734">
              <w:rPr>
                <w:b w:val="0"/>
              </w:rPr>
              <w:t>deq</w:t>
            </w:r>
            <w:r w:rsidR="000E5D2D">
              <w:rPr>
                <w:b w:val="0"/>
              </w:rPr>
              <w:t>.</w:t>
            </w:r>
            <w:r w:rsidR="00D44367" w:rsidRPr="00CC6734">
              <w:rPr>
                <w:b w:val="0"/>
              </w:rPr>
              <w:t xml:space="preserve"> devel.</w:t>
            </w:r>
            <w:r w:rsidR="0054018F" w:rsidRPr="00CC6734">
              <w:rPr>
                <w:b w:val="0"/>
              </w:rPr>
              <w:t xml:space="preserve"> for age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T</w:t>
            </w:r>
            <w:r w:rsidR="0054018F" w:rsidRPr="00CC6734">
              <w:rPr>
                <w:b w:val="0"/>
              </w:rPr>
              <w:t>emperature</w:t>
            </w:r>
          </w:p>
          <w:p w:rsidR="00424A15" w:rsidRPr="00CC6734" w:rsidRDefault="00657D7F" w:rsidP="000E5D2D">
            <w:pPr>
              <w:pStyle w:val="TableBody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424A15" w:rsidRPr="00CC6734">
              <w:rPr>
                <w:b w:val="0"/>
              </w:rPr>
              <w:t>Pallor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C</w:t>
            </w:r>
            <w:r w:rsidR="00424A15" w:rsidRPr="00CC6734">
              <w:rPr>
                <w:b w:val="0"/>
              </w:rPr>
              <w:t>yanosis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I</w:t>
            </w:r>
            <w:r w:rsidR="00424A15" w:rsidRPr="00CC6734">
              <w:rPr>
                <w:b w:val="0"/>
              </w:rPr>
              <w:t>cterus</w:t>
            </w:r>
            <w:r w:rsidR="002F335B">
              <w:rPr>
                <w:b w:val="0"/>
              </w:rPr>
              <w:t xml:space="preserve"> / </w:t>
            </w:r>
            <w:r w:rsidR="000E5D2D" w:rsidRPr="000E5D2D">
              <w:rPr>
                <w:b w:val="0"/>
              </w:rPr>
              <w:t xml:space="preserve">Petechiae </w:t>
            </w:r>
            <w:r w:rsidR="002F335B">
              <w:rPr>
                <w:b w:val="0"/>
              </w:rPr>
              <w:t xml:space="preserve">/ </w:t>
            </w:r>
            <w:r w:rsidR="000E5D2D">
              <w:rPr>
                <w:b w:val="0"/>
              </w:rPr>
              <w:t>T</w:t>
            </w:r>
            <w:r w:rsidR="00424A15" w:rsidRPr="00CC6734">
              <w:rPr>
                <w:b w:val="0"/>
              </w:rPr>
              <w:t>urgor</w:t>
            </w:r>
          </w:p>
        </w:tc>
      </w:tr>
      <w:tr w:rsidR="0054018F" w:rsidRPr="00CC6734" w:rsidTr="00657D7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dotted" w:sz="4" w:space="0" w:color="auto"/>
            </w:tcBorders>
            <w:vAlign w:val="bottom"/>
          </w:tcPr>
          <w:p w:rsidR="0054018F" w:rsidRPr="00CC6734" w:rsidRDefault="0054018F" w:rsidP="00657D7F">
            <w:pPr>
              <w:rPr>
                <w:rFonts w:ascii="Arial" w:hAnsi="Arial" w:cs="Arial"/>
                <w:sz w:val="20"/>
                <w:lang w:val="en-GB"/>
              </w:rPr>
            </w:pPr>
            <w:r w:rsidRPr="00CC6734">
              <w:rPr>
                <w:rFonts w:ascii="Arial" w:hAnsi="Arial" w:cs="Arial"/>
                <w:sz w:val="20"/>
                <w:lang w:val="en-GB"/>
              </w:rPr>
              <w:t>Head</w:t>
            </w:r>
          </w:p>
        </w:tc>
      </w:tr>
      <w:tr w:rsidR="0054018F" w:rsidRPr="0072333D" w:rsidTr="0065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dotted" w:sz="4" w:space="0" w:color="auto"/>
            </w:tcBorders>
            <w:vAlign w:val="center"/>
          </w:tcPr>
          <w:p w:rsidR="0054018F" w:rsidRPr="00CC6734" w:rsidRDefault="00657D7F" w:rsidP="00CC6734">
            <w:pPr>
              <w:pStyle w:val="TableBody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542D69" w:rsidRPr="00CC6734">
              <w:rPr>
                <w:b w:val="0"/>
              </w:rPr>
              <w:t>S</w:t>
            </w:r>
            <w:r w:rsidR="0054018F" w:rsidRPr="00CC6734">
              <w:rPr>
                <w:b w:val="0"/>
              </w:rPr>
              <w:t>ize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S</w:t>
            </w:r>
            <w:r w:rsidR="0054018F" w:rsidRPr="00CC6734">
              <w:rPr>
                <w:b w:val="0"/>
              </w:rPr>
              <w:t>hape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F</w:t>
            </w:r>
            <w:r w:rsidR="0054018F" w:rsidRPr="00CC6734">
              <w:rPr>
                <w:b w:val="0"/>
              </w:rPr>
              <w:t>ontanelle (&lt;8-12 m</w:t>
            </w:r>
            <w:r w:rsidR="00155467">
              <w:rPr>
                <w:b w:val="0"/>
              </w:rPr>
              <w:t>onths</w:t>
            </w:r>
            <w:r w:rsidR="0054018F" w:rsidRPr="00CC6734">
              <w:rPr>
                <w:b w:val="0"/>
              </w:rPr>
              <w:t>)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S</w:t>
            </w:r>
            <w:r w:rsidR="0054018F" w:rsidRPr="00CC6734">
              <w:rPr>
                <w:b w:val="0"/>
              </w:rPr>
              <w:t>utures</w:t>
            </w:r>
          </w:p>
        </w:tc>
      </w:tr>
      <w:tr w:rsidR="0054018F" w:rsidRPr="00CC6734" w:rsidTr="00657D7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dotted" w:sz="4" w:space="0" w:color="auto"/>
            </w:tcBorders>
            <w:vAlign w:val="bottom"/>
          </w:tcPr>
          <w:p w:rsidR="0054018F" w:rsidRPr="00CC6734" w:rsidRDefault="0054018F" w:rsidP="00657D7F">
            <w:pPr>
              <w:rPr>
                <w:rFonts w:ascii="Arial" w:hAnsi="Arial" w:cs="Arial"/>
                <w:sz w:val="20"/>
                <w:lang w:val="en-GB"/>
              </w:rPr>
            </w:pPr>
            <w:r w:rsidRPr="00CC6734">
              <w:rPr>
                <w:rFonts w:ascii="Arial" w:hAnsi="Arial" w:cs="Arial"/>
                <w:sz w:val="20"/>
                <w:lang w:val="en-GB"/>
              </w:rPr>
              <w:t>Eyes</w:t>
            </w:r>
            <w:r w:rsidR="00424A15">
              <w:rPr>
                <w:rFonts w:ascii="Arial" w:hAnsi="Arial" w:cs="Arial"/>
                <w:sz w:val="20"/>
                <w:lang w:val="en-GB"/>
              </w:rPr>
              <w:t xml:space="preserve"> and Ears</w:t>
            </w:r>
          </w:p>
        </w:tc>
      </w:tr>
      <w:tr w:rsidR="0054018F" w:rsidRPr="0072333D" w:rsidTr="0065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dotted" w:sz="4" w:space="0" w:color="auto"/>
            </w:tcBorders>
            <w:vAlign w:val="center"/>
          </w:tcPr>
          <w:p w:rsidR="0054018F" w:rsidRPr="00CC6734" w:rsidRDefault="00657D7F" w:rsidP="0072333D">
            <w:pPr>
              <w:pStyle w:val="TableBody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54018F" w:rsidRPr="00CC6734">
              <w:rPr>
                <w:b w:val="0"/>
              </w:rPr>
              <w:t>Movement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P</w:t>
            </w:r>
            <w:r w:rsidR="0054018F" w:rsidRPr="00CC6734">
              <w:rPr>
                <w:b w:val="0"/>
              </w:rPr>
              <w:t xml:space="preserve">upil </w:t>
            </w:r>
            <w:r w:rsidR="0072333D">
              <w:rPr>
                <w:b w:val="0"/>
              </w:rPr>
              <w:t>size/reflex</w:t>
            </w:r>
            <w:r w:rsidR="002F335B">
              <w:rPr>
                <w:b w:val="0"/>
              </w:rPr>
              <w:t xml:space="preserve">/ </w:t>
            </w:r>
            <w:r w:rsidR="000E5D2D">
              <w:rPr>
                <w:b w:val="0"/>
              </w:rPr>
              <w:t>R</w:t>
            </w:r>
            <w:r w:rsidR="0054018F" w:rsidRPr="00CC6734">
              <w:rPr>
                <w:b w:val="0"/>
              </w:rPr>
              <w:t>ed reflex</w:t>
            </w:r>
            <w:r w:rsidR="002F335B">
              <w:rPr>
                <w:b w:val="0"/>
              </w:rPr>
              <w:t xml:space="preserve"> /</w:t>
            </w:r>
            <w:r w:rsidR="0072333D">
              <w:rPr>
                <w:b w:val="0"/>
              </w:rPr>
              <w:t xml:space="preserve"> Squint /</w:t>
            </w:r>
            <w:bookmarkStart w:id="0" w:name="_GoBack"/>
            <w:bookmarkEnd w:id="0"/>
            <w:r w:rsidR="002F335B">
              <w:rPr>
                <w:b w:val="0"/>
              </w:rPr>
              <w:t xml:space="preserve"> </w:t>
            </w:r>
            <w:r w:rsidR="000E5D2D">
              <w:rPr>
                <w:b w:val="0"/>
              </w:rPr>
              <w:t>S</w:t>
            </w:r>
            <w:r w:rsidR="0054018F" w:rsidRPr="00CC6734">
              <w:rPr>
                <w:b w:val="0"/>
              </w:rPr>
              <w:t>unset gaze</w:t>
            </w:r>
          </w:p>
        </w:tc>
      </w:tr>
      <w:tr w:rsidR="0054018F" w:rsidRPr="00CC6734" w:rsidTr="00657D7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dotted" w:sz="4" w:space="0" w:color="auto"/>
            </w:tcBorders>
            <w:vAlign w:val="bottom"/>
          </w:tcPr>
          <w:p w:rsidR="0054018F" w:rsidRPr="00CC6734" w:rsidRDefault="0054018F" w:rsidP="00657D7F">
            <w:pPr>
              <w:rPr>
                <w:rFonts w:ascii="Arial" w:hAnsi="Arial" w:cs="Arial"/>
                <w:sz w:val="20"/>
                <w:lang w:val="en-GB"/>
              </w:rPr>
            </w:pPr>
            <w:r w:rsidRPr="00CC6734">
              <w:rPr>
                <w:rFonts w:ascii="Arial" w:hAnsi="Arial" w:cs="Arial"/>
                <w:sz w:val="20"/>
                <w:lang w:val="en-GB"/>
              </w:rPr>
              <w:t>Mouth a</w:t>
            </w:r>
            <w:r w:rsidR="00424A15">
              <w:rPr>
                <w:rFonts w:ascii="Arial" w:hAnsi="Arial" w:cs="Arial"/>
                <w:sz w:val="20"/>
                <w:lang w:val="en-GB"/>
              </w:rPr>
              <w:t>nd T</w:t>
            </w:r>
            <w:r w:rsidR="00542D69" w:rsidRPr="00CC6734">
              <w:rPr>
                <w:rFonts w:ascii="Arial" w:hAnsi="Arial" w:cs="Arial"/>
                <w:sz w:val="20"/>
                <w:lang w:val="en-GB"/>
              </w:rPr>
              <w:t>hroat</w:t>
            </w:r>
          </w:p>
        </w:tc>
      </w:tr>
      <w:tr w:rsidR="00542D69" w:rsidRPr="0072333D" w:rsidTr="0065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dotted" w:sz="4" w:space="0" w:color="auto"/>
            </w:tcBorders>
            <w:vAlign w:val="center"/>
          </w:tcPr>
          <w:p w:rsidR="00542D69" w:rsidRPr="00CC6734" w:rsidRDefault="00657D7F" w:rsidP="000E5D2D">
            <w:pPr>
              <w:pStyle w:val="TableBody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542D69" w:rsidRPr="00CC6734">
              <w:rPr>
                <w:b w:val="0"/>
              </w:rPr>
              <w:t xml:space="preserve">Cleft </w:t>
            </w:r>
            <w:r w:rsidR="00D44367" w:rsidRPr="00CC6734">
              <w:rPr>
                <w:b w:val="0"/>
              </w:rPr>
              <w:t>lip/palate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T</w:t>
            </w:r>
            <w:r w:rsidR="00D44367" w:rsidRPr="00CC6734">
              <w:rPr>
                <w:b w:val="0"/>
              </w:rPr>
              <w:t>eeth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T</w:t>
            </w:r>
            <w:r w:rsidR="00542D69" w:rsidRPr="00CC6734">
              <w:rPr>
                <w:b w:val="0"/>
              </w:rPr>
              <w:t>ongue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T</w:t>
            </w:r>
            <w:r w:rsidR="00542D69" w:rsidRPr="00CC6734">
              <w:rPr>
                <w:b w:val="0"/>
              </w:rPr>
              <w:t>onsils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S</w:t>
            </w:r>
            <w:r w:rsidR="00D44367" w:rsidRPr="00CC6734">
              <w:rPr>
                <w:b w:val="0"/>
              </w:rPr>
              <w:t>ucking</w:t>
            </w:r>
          </w:p>
        </w:tc>
      </w:tr>
      <w:tr w:rsidR="0054018F" w:rsidRPr="00CC6734" w:rsidTr="00657D7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dotted" w:sz="4" w:space="0" w:color="auto"/>
            </w:tcBorders>
            <w:vAlign w:val="bottom"/>
          </w:tcPr>
          <w:p w:rsidR="0054018F" w:rsidRPr="00CC6734" w:rsidRDefault="0054018F" w:rsidP="00657D7F">
            <w:pPr>
              <w:rPr>
                <w:rFonts w:ascii="Arial" w:hAnsi="Arial" w:cs="Arial"/>
                <w:sz w:val="20"/>
                <w:lang w:val="en-GB"/>
              </w:rPr>
            </w:pPr>
            <w:r w:rsidRPr="00CC6734">
              <w:rPr>
                <w:rFonts w:ascii="Arial" w:hAnsi="Arial" w:cs="Arial"/>
                <w:sz w:val="20"/>
                <w:lang w:val="en-GB"/>
              </w:rPr>
              <w:t>Lymph nodes</w:t>
            </w:r>
          </w:p>
        </w:tc>
      </w:tr>
      <w:tr w:rsidR="00424A15" w:rsidRPr="00CC6734" w:rsidTr="0065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dotted" w:sz="4" w:space="0" w:color="auto"/>
            </w:tcBorders>
            <w:vAlign w:val="center"/>
          </w:tcPr>
          <w:p w:rsidR="00424A15" w:rsidRPr="00424A15" w:rsidRDefault="00657D7F" w:rsidP="000E5D2D">
            <w:pPr>
              <w:rPr>
                <w:rFonts w:ascii="Arial" w:hAnsi="Arial" w:cs="Arial"/>
                <w:b w:val="0"/>
                <w:sz w:val="20"/>
                <w:lang w:val="en-GB"/>
              </w:rPr>
            </w:pPr>
            <w:r>
              <w:rPr>
                <w:b w:val="0"/>
              </w:rPr>
              <w:t xml:space="preserve">- </w:t>
            </w:r>
            <w:r w:rsidR="00424A15" w:rsidRPr="00424A15">
              <w:rPr>
                <w:rFonts w:ascii="Arial" w:hAnsi="Arial" w:cs="Arial"/>
                <w:b w:val="0"/>
                <w:sz w:val="16"/>
                <w:lang w:val="en-GB"/>
              </w:rPr>
              <w:t>Neck</w:t>
            </w:r>
            <w:r w:rsidR="002F335B">
              <w:rPr>
                <w:rFonts w:ascii="Arial" w:hAnsi="Arial" w:cs="Arial"/>
                <w:b w:val="0"/>
                <w:sz w:val="16"/>
                <w:lang w:val="en-GB"/>
              </w:rPr>
              <w:t xml:space="preserve"> / </w:t>
            </w:r>
            <w:r w:rsidR="000E5D2D">
              <w:rPr>
                <w:rFonts w:ascii="Arial" w:hAnsi="Arial" w:cs="Arial"/>
                <w:b w:val="0"/>
                <w:sz w:val="16"/>
                <w:lang w:val="en-GB"/>
              </w:rPr>
              <w:t>A</w:t>
            </w:r>
            <w:r w:rsidR="00424A15">
              <w:rPr>
                <w:rFonts w:ascii="Arial" w:hAnsi="Arial" w:cs="Arial"/>
                <w:b w:val="0"/>
                <w:sz w:val="16"/>
                <w:lang w:val="en-GB"/>
              </w:rPr>
              <w:t>xilla</w:t>
            </w:r>
            <w:r w:rsidR="002F335B">
              <w:rPr>
                <w:rFonts w:ascii="Arial" w:hAnsi="Arial" w:cs="Arial"/>
                <w:b w:val="0"/>
                <w:sz w:val="16"/>
                <w:lang w:val="en-GB"/>
              </w:rPr>
              <w:t xml:space="preserve"> / </w:t>
            </w:r>
            <w:r w:rsidR="000E5D2D">
              <w:rPr>
                <w:rFonts w:ascii="Arial" w:hAnsi="Arial" w:cs="Arial"/>
                <w:b w:val="0"/>
                <w:sz w:val="16"/>
                <w:lang w:val="en-GB"/>
              </w:rPr>
              <w:t>G</w:t>
            </w:r>
            <w:r w:rsidR="00424A15">
              <w:rPr>
                <w:rFonts w:ascii="Arial" w:hAnsi="Arial" w:cs="Arial"/>
                <w:b w:val="0"/>
                <w:sz w:val="16"/>
                <w:lang w:val="en-GB"/>
              </w:rPr>
              <w:t>roin</w:t>
            </w:r>
          </w:p>
        </w:tc>
      </w:tr>
      <w:tr w:rsidR="0054018F" w:rsidRPr="00CC6734" w:rsidTr="00657D7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dotted" w:sz="4" w:space="0" w:color="auto"/>
            </w:tcBorders>
            <w:vAlign w:val="bottom"/>
          </w:tcPr>
          <w:p w:rsidR="0054018F" w:rsidRPr="00CC6734" w:rsidRDefault="00542D69" w:rsidP="00657D7F">
            <w:pPr>
              <w:rPr>
                <w:rFonts w:ascii="Arial" w:hAnsi="Arial" w:cs="Arial"/>
                <w:sz w:val="20"/>
                <w:lang w:val="en-GB"/>
              </w:rPr>
            </w:pPr>
            <w:r w:rsidRPr="00CC6734">
              <w:rPr>
                <w:rFonts w:ascii="Arial" w:hAnsi="Arial" w:cs="Arial"/>
                <w:sz w:val="20"/>
                <w:lang w:val="en-GB"/>
              </w:rPr>
              <w:t>Circulation</w:t>
            </w:r>
          </w:p>
        </w:tc>
      </w:tr>
      <w:tr w:rsidR="00542D69" w:rsidRPr="0072333D" w:rsidTr="0065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dotted" w:sz="4" w:space="0" w:color="auto"/>
            </w:tcBorders>
            <w:vAlign w:val="center"/>
          </w:tcPr>
          <w:p w:rsidR="00542D69" w:rsidRPr="00CC6734" w:rsidRDefault="00657D7F" w:rsidP="000E5D2D">
            <w:pPr>
              <w:pStyle w:val="TableBody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D44367" w:rsidRPr="00CC6734">
              <w:rPr>
                <w:b w:val="0"/>
              </w:rPr>
              <w:t xml:space="preserve">Heart </w:t>
            </w:r>
            <w:r w:rsidR="000E5D2D">
              <w:rPr>
                <w:b w:val="0"/>
              </w:rPr>
              <w:t xml:space="preserve">rate &amp; </w:t>
            </w:r>
            <w:r w:rsidR="00D44367" w:rsidRPr="00CC6734">
              <w:rPr>
                <w:b w:val="0"/>
              </w:rPr>
              <w:t>rhythm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M</w:t>
            </w:r>
            <w:r w:rsidR="00D44367" w:rsidRPr="00CC6734">
              <w:rPr>
                <w:b w:val="0"/>
              </w:rPr>
              <w:t>urmurs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C</w:t>
            </w:r>
            <w:r w:rsidR="00542D69" w:rsidRPr="00CC6734">
              <w:rPr>
                <w:b w:val="0"/>
              </w:rPr>
              <w:t>apillary refill time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F</w:t>
            </w:r>
            <w:r w:rsidR="00542D69" w:rsidRPr="00CC6734">
              <w:rPr>
                <w:b w:val="0"/>
              </w:rPr>
              <w:t>emoral pulses</w:t>
            </w:r>
          </w:p>
        </w:tc>
      </w:tr>
      <w:tr w:rsidR="0054018F" w:rsidRPr="00CC6734" w:rsidTr="00657D7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dotted" w:sz="4" w:space="0" w:color="auto"/>
            </w:tcBorders>
            <w:vAlign w:val="bottom"/>
          </w:tcPr>
          <w:p w:rsidR="0054018F" w:rsidRPr="00CC6734" w:rsidRDefault="00FC16D5" w:rsidP="00657D7F">
            <w:pPr>
              <w:rPr>
                <w:rFonts w:ascii="Arial" w:hAnsi="Arial" w:cs="Arial"/>
                <w:b w:val="0"/>
                <w:sz w:val="20"/>
                <w:lang w:val="en-GB"/>
              </w:rPr>
            </w:pPr>
            <w:r w:rsidRPr="00CC6734">
              <w:rPr>
                <w:rFonts w:ascii="Arial" w:hAnsi="Arial" w:cs="Arial"/>
                <w:sz w:val="20"/>
                <w:lang w:val="en-GB"/>
              </w:rPr>
              <w:t>Respiration</w:t>
            </w:r>
          </w:p>
        </w:tc>
      </w:tr>
      <w:tr w:rsidR="00542D69" w:rsidRPr="0072333D" w:rsidTr="0065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dotted" w:sz="4" w:space="0" w:color="auto"/>
            </w:tcBorders>
            <w:vAlign w:val="center"/>
          </w:tcPr>
          <w:p w:rsidR="00542D69" w:rsidRPr="00CC6734" w:rsidRDefault="00657D7F" w:rsidP="000E5D2D">
            <w:pPr>
              <w:pStyle w:val="TableBody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FC16D5" w:rsidRPr="00CC6734">
              <w:rPr>
                <w:b w:val="0"/>
              </w:rPr>
              <w:t>Resp</w:t>
            </w:r>
            <w:r w:rsidR="002F335B">
              <w:rPr>
                <w:b w:val="0"/>
              </w:rPr>
              <w:t>.</w:t>
            </w:r>
            <w:r w:rsidR="00FC16D5" w:rsidRPr="00CC6734">
              <w:rPr>
                <w:b w:val="0"/>
              </w:rPr>
              <w:t xml:space="preserve"> rate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R</w:t>
            </w:r>
            <w:r w:rsidR="00542D69" w:rsidRPr="00CC6734">
              <w:rPr>
                <w:b w:val="0"/>
              </w:rPr>
              <w:t>ecessions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N</w:t>
            </w:r>
            <w:r w:rsidR="00542D69" w:rsidRPr="00CC6734">
              <w:rPr>
                <w:b w:val="0"/>
              </w:rPr>
              <w:t>asal flaring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W</w:t>
            </w:r>
            <w:r w:rsidR="00542D69" w:rsidRPr="00CC6734">
              <w:rPr>
                <w:b w:val="0"/>
              </w:rPr>
              <w:t>heezing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C</w:t>
            </w:r>
            <w:r w:rsidR="00542D69" w:rsidRPr="00CC6734">
              <w:rPr>
                <w:b w:val="0"/>
              </w:rPr>
              <w:t>rackling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S</w:t>
            </w:r>
            <w:r w:rsidR="00542D69" w:rsidRPr="00CC6734">
              <w:rPr>
                <w:b w:val="0"/>
              </w:rPr>
              <w:t>tridor</w:t>
            </w:r>
          </w:p>
        </w:tc>
      </w:tr>
      <w:tr w:rsidR="00424A15" w:rsidRPr="00CC6734" w:rsidTr="00657D7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dotted" w:sz="4" w:space="0" w:color="auto"/>
            </w:tcBorders>
            <w:vAlign w:val="bottom"/>
          </w:tcPr>
          <w:p w:rsidR="00424A15" w:rsidRPr="00CC6734" w:rsidRDefault="00424A15" w:rsidP="00657D7F">
            <w:pPr>
              <w:rPr>
                <w:rFonts w:ascii="Arial" w:hAnsi="Arial" w:cs="Arial"/>
                <w:b w:val="0"/>
                <w:sz w:val="20"/>
                <w:lang w:val="en-GB"/>
              </w:rPr>
            </w:pPr>
            <w:r w:rsidRPr="00CC6734">
              <w:rPr>
                <w:rFonts w:ascii="Arial" w:hAnsi="Arial" w:cs="Arial"/>
                <w:sz w:val="20"/>
                <w:lang w:val="en-GB"/>
              </w:rPr>
              <w:t>Neurology</w:t>
            </w:r>
          </w:p>
        </w:tc>
      </w:tr>
      <w:tr w:rsidR="00424A15" w:rsidRPr="00CC6734" w:rsidTr="0065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dotted" w:sz="4" w:space="0" w:color="auto"/>
            </w:tcBorders>
            <w:vAlign w:val="center"/>
          </w:tcPr>
          <w:p w:rsidR="00657D7F" w:rsidRDefault="00657D7F" w:rsidP="00657D7F">
            <w:pPr>
              <w:pStyle w:val="TableBody"/>
              <w:rPr>
                <w:b w:val="0"/>
              </w:rPr>
            </w:pPr>
            <w:r>
              <w:rPr>
                <w:b w:val="0"/>
              </w:rPr>
              <w:t>- S</w:t>
            </w:r>
            <w:r w:rsidRPr="00CC6734">
              <w:rPr>
                <w:b w:val="0"/>
              </w:rPr>
              <w:t>pontaneous movement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T</w:t>
            </w:r>
            <w:r w:rsidRPr="00CC6734">
              <w:rPr>
                <w:b w:val="0"/>
              </w:rPr>
              <w:t>onus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N</w:t>
            </w:r>
            <w:r w:rsidRPr="00CC6734">
              <w:rPr>
                <w:b w:val="0"/>
              </w:rPr>
              <w:t>eck stiffness</w:t>
            </w:r>
            <w:r w:rsidR="002F335B">
              <w:rPr>
                <w:b w:val="0"/>
              </w:rPr>
              <w:t xml:space="preserve"> / </w:t>
            </w:r>
            <w:r w:rsidRPr="00CC6734">
              <w:rPr>
                <w:b w:val="0"/>
              </w:rPr>
              <w:t>Babinski’s sign</w:t>
            </w:r>
          </w:p>
          <w:p w:rsidR="00424A15" w:rsidRPr="00CC6734" w:rsidRDefault="00657D7F" w:rsidP="000E5D2D">
            <w:pPr>
              <w:pStyle w:val="TableBody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0E5D2D">
              <w:rPr>
                <w:b w:val="0"/>
              </w:rPr>
              <w:t xml:space="preserve">Reflexes: </w:t>
            </w:r>
            <w:r>
              <w:rPr>
                <w:b w:val="0"/>
              </w:rPr>
              <w:t>Moro</w:t>
            </w:r>
            <w:r w:rsidR="002F335B">
              <w:rPr>
                <w:b w:val="0"/>
              </w:rPr>
              <w:t xml:space="preserve"> / </w:t>
            </w:r>
            <w:r w:rsidR="000E5D2D">
              <w:rPr>
                <w:b w:val="0"/>
              </w:rPr>
              <w:t>S</w:t>
            </w:r>
            <w:r>
              <w:rPr>
                <w:b w:val="0"/>
              </w:rPr>
              <w:t>uck</w:t>
            </w:r>
            <w:r w:rsidR="000E5D2D">
              <w:rPr>
                <w:b w:val="0"/>
              </w:rPr>
              <w:t xml:space="preserve"> /</w:t>
            </w:r>
            <w:r>
              <w:rPr>
                <w:b w:val="0"/>
              </w:rPr>
              <w:t xml:space="preserve"> </w:t>
            </w:r>
            <w:r w:rsidR="000E5D2D">
              <w:rPr>
                <w:b w:val="0"/>
              </w:rPr>
              <w:t>Grasp</w:t>
            </w:r>
          </w:p>
        </w:tc>
      </w:tr>
      <w:tr w:rsidR="00424A15" w:rsidRPr="00CC6734" w:rsidTr="00657D7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dotted" w:sz="4" w:space="0" w:color="auto"/>
            </w:tcBorders>
            <w:vAlign w:val="bottom"/>
          </w:tcPr>
          <w:p w:rsidR="00424A15" w:rsidRPr="00CC6734" w:rsidRDefault="00424A15" w:rsidP="00657D7F">
            <w:pPr>
              <w:rPr>
                <w:rFonts w:ascii="Arial" w:hAnsi="Arial" w:cs="Arial"/>
                <w:b w:val="0"/>
                <w:sz w:val="20"/>
                <w:lang w:val="en-GB"/>
              </w:rPr>
            </w:pPr>
            <w:r w:rsidRPr="00CC6734">
              <w:rPr>
                <w:rFonts w:ascii="Arial" w:hAnsi="Arial" w:cs="Arial"/>
                <w:sz w:val="20"/>
                <w:lang w:val="en-GB"/>
              </w:rPr>
              <w:t>Abdomen</w:t>
            </w:r>
          </w:p>
        </w:tc>
      </w:tr>
      <w:tr w:rsidR="00424A15" w:rsidRPr="0072333D" w:rsidTr="0065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dotted" w:sz="4" w:space="0" w:color="auto"/>
            </w:tcBorders>
            <w:vAlign w:val="center"/>
          </w:tcPr>
          <w:p w:rsidR="00424A15" w:rsidRPr="00CC6734" w:rsidRDefault="00657D7F" w:rsidP="0038766B">
            <w:pPr>
              <w:pStyle w:val="TableBody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424A15" w:rsidRPr="00CC6734">
              <w:rPr>
                <w:b w:val="0"/>
              </w:rPr>
              <w:t>Liver (&lt;1 cm below costal ridge)</w:t>
            </w:r>
            <w:r w:rsidR="002F335B">
              <w:rPr>
                <w:b w:val="0"/>
              </w:rPr>
              <w:t xml:space="preserve"> / </w:t>
            </w:r>
            <w:r w:rsidR="0038766B">
              <w:rPr>
                <w:b w:val="0"/>
              </w:rPr>
              <w:t>K</w:t>
            </w:r>
            <w:r w:rsidR="00424A15" w:rsidRPr="00CC6734">
              <w:rPr>
                <w:b w:val="0"/>
              </w:rPr>
              <w:t>idneys</w:t>
            </w:r>
            <w:r w:rsidR="002F335B">
              <w:rPr>
                <w:b w:val="0"/>
              </w:rPr>
              <w:t xml:space="preserve"> / </w:t>
            </w:r>
            <w:r w:rsidR="0038766B">
              <w:rPr>
                <w:b w:val="0"/>
              </w:rPr>
              <w:t>S</w:t>
            </w:r>
            <w:r w:rsidR="00424A15" w:rsidRPr="00CC6734">
              <w:rPr>
                <w:b w:val="0"/>
              </w:rPr>
              <w:t>pleen</w:t>
            </w:r>
            <w:r w:rsidR="002F335B">
              <w:rPr>
                <w:b w:val="0"/>
              </w:rPr>
              <w:t xml:space="preserve"> / </w:t>
            </w:r>
            <w:r w:rsidR="0038766B">
              <w:rPr>
                <w:b w:val="0"/>
              </w:rPr>
              <w:t>U</w:t>
            </w:r>
            <w:r w:rsidR="00424A15" w:rsidRPr="00CC6734">
              <w:rPr>
                <w:b w:val="0"/>
              </w:rPr>
              <w:t>mbilicus</w:t>
            </w:r>
          </w:p>
        </w:tc>
      </w:tr>
      <w:tr w:rsidR="00424A15" w:rsidRPr="00CC6734" w:rsidTr="00657D7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dotted" w:sz="4" w:space="0" w:color="auto"/>
            </w:tcBorders>
            <w:vAlign w:val="bottom"/>
          </w:tcPr>
          <w:p w:rsidR="00424A15" w:rsidRPr="00CC6734" w:rsidRDefault="00424A15" w:rsidP="00657D7F">
            <w:pPr>
              <w:rPr>
                <w:rFonts w:ascii="Arial" w:hAnsi="Arial" w:cs="Arial"/>
                <w:b w:val="0"/>
                <w:sz w:val="20"/>
                <w:lang w:val="en-GB"/>
              </w:rPr>
            </w:pPr>
            <w:r w:rsidRPr="00CC6734">
              <w:rPr>
                <w:rFonts w:ascii="Arial" w:hAnsi="Arial" w:cs="Arial"/>
                <w:sz w:val="20"/>
                <w:lang w:val="en-GB"/>
              </w:rPr>
              <w:t>Genitalia</w:t>
            </w:r>
          </w:p>
        </w:tc>
      </w:tr>
      <w:tr w:rsidR="00424A15" w:rsidRPr="0072333D" w:rsidTr="0065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dotted" w:sz="4" w:space="0" w:color="auto"/>
            </w:tcBorders>
            <w:vAlign w:val="center"/>
          </w:tcPr>
          <w:p w:rsidR="00424A15" w:rsidRPr="00CC6734" w:rsidRDefault="00657D7F" w:rsidP="0038766B">
            <w:pPr>
              <w:pStyle w:val="TableBody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424A15" w:rsidRPr="00CC6734">
              <w:rPr>
                <w:b w:val="0"/>
              </w:rPr>
              <w:t>Outer genitalia</w:t>
            </w:r>
            <w:r w:rsidR="002F335B">
              <w:rPr>
                <w:b w:val="0"/>
              </w:rPr>
              <w:t xml:space="preserve"> / </w:t>
            </w:r>
            <w:r w:rsidR="0038766B">
              <w:rPr>
                <w:b w:val="0"/>
              </w:rPr>
              <w:t>D</w:t>
            </w:r>
            <w:r>
              <w:rPr>
                <w:b w:val="0"/>
              </w:rPr>
              <w:t>ischarge</w:t>
            </w:r>
            <w:r w:rsidR="002F335B">
              <w:rPr>
                <w:b w:val="0"/>
              </w:rPr>
              <w:t xml:space="preserve"> / </w:t>
            </w:r>
            <w:r w:rsidR="0038766B">
              <w:rPr>
                <w:b w:val="0"/>
              </w:rPr>
              <w:t>T</w:t>
            </w:r>
            <w:r w:rsidR="00424A15" w:rsidRPr="00CC6734">
              <w:rPr>
                <w:b w:val="0"/>
              </w:rPr>
              <w:t>esticles</w:t>
            </w:r>
            <w:r w:rsidR="002F335B">
              <w:rPr>
                <w:b w:val="0"/>
              </w:rPr>
              <w:t xml:space="preserve"> / </w:t>
            </w:r>
            <w:r w:rsidR="0038766B">
              <w:rPr>
                <w:b w:val="0"/>
              </w:rPr>
              <w:t>C</w:t>
            </w:r>
            <w:r w:rsidR="00424A15" w:rsidRPr="00CC6734">
              <w:rPr>
                <w:b w:val="0"/>
              </w:rPr>
              <w:t>remaster reflex</w:t>
            </w:r>
          </w:p>
        </w:tc>
      </w:tr>
      <w:tr w:rsidR="00424A15" w:rsidRPr="00CC6734" w:rsidTr="00657D7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dotted" w:sz="4" w:space="0" w:color="auto"/>
            </w:tcBorders>
            <w:vAlign w:val="bottom"/>
          </w:tcPr>
          <w:p w:rsidR="00424A15" w:rsidRPr="00CC6734" w:rsidRDefault="00424A15" w:rsidP="00657D7F">
            <w:pPr>
              <w:rPr>
                <w:rFonts w:ascii="Arial" w:hAnsi="Arial" w:cs="Arial"/>
                <w:b w:val="0"/>
                <w:sz w:val="20"/>
                <w:lang w:val="en-GB"/>
              </w:rPr>
            </w:pPr>
            <w:r w:rsidRPr="00CC6734">
              <w:rPr>
                <w:rFonts w:ascii="Arial" w:hAnsi="Arial" w:cs="Arial"/>
                <w:sz w:val="20"/>
                <w:lang w:val="en-GB"/>
              </w:rPr>
              <w:t>Hip</w:t>
            </w:r>
            <w:r w:rsidR="00657D7F">
              <w:rPr>
                <w:rFonts w:ascii="Arial" w:hAnsi="Arial" w:cs="Arial"/>
                <w:sz w:val="20"/>
                <w:lang w:val="en-GB"/>
              </w:rPr>
              <w:t>s</w:t>
            </w:r>
          </w:p>
        </w:tc>
      </w:tr>
      <w:tr w:rsidR="00424A15" w:rsidRPr="0072333D" w:rsidTr="0065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dotted" w:sz="4" w:space="0" w:color="auto"/>
            </w:tcBorders>
            <w:vAlign w:val="center"/>
          </w:tcPr>
          <w:p w:rsidR="00424A15" w:rsidRPr="00CC6734" w:rsidRDefault="00657D7F" w:rsidP="0038766B">
            <w:pPr>
              <w:pStyle w:val="TableBody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424A15" w:rsidRPr="00CC6734">
              <w:rPr>
                <w:b w:val="0"/>
              </w:rPr>
              <w:t>Symmetry</w:t>
            </w:r>
            <w:r w:rsidR="002F335B">
              <w:rPr>
                <w:b w:val="0"/>
              </w:rPr>
              <w:t xml:space="preserve"> / </w:t>
            </w:r>
            <w:r w:rsidR="00424A15" w:rsidRPr="00CC6734">
              <w:rPr>
                <w:b w:val="0"/>
              </w:rPr>
              <w:t>Ortolani’s test</w:t>
            </w:r>
            <w:r w:rsidR="002F335B">
              <w:rPr>
                <w:b w:val="0"/>
              </w:rPr>
              <w:t xml:space="preserve"> / </w:t>
            </w:r>
            <w:r w:rsidR="00424A15" w:rsidRPr="00CC6734">
              <w:rPr>
                <w:b w:val="0"/>
              </w:rPr>
              <w:t>Barlow’s test</w:t>
            </w:r>
            <w:r w:rsidR="002F335B">
              <w:rPr>
                <w:b w:val="0"/>
              </w:rPr>
              <w:t xml:space="preserve"> / </w:t>
            </w:r>
            <w:r w:rsidR="0038766B">
              <w:rPr>
                <w:b w:val="0"/>
              </w:rPr>
              <w:t>A</w:t>
            </w:r>
            <w:r w:rsidR="00424A15" w:rsidRPr="00CC6734">
              <w:rPr>
                <w:b w:val="0"/>
              </w:rPr>
              <w:t>bduction test (&gt;60-70</w:t>
            </w:r>
            <w:r>
              <w:rPr>
                <w:b w:val="0"/>
              </w:rPr>
              <w:t>°</w:t>
            </w:r>
            <w:r w:rsidR="00424A15" w:rsidRPr="00CC6734">
              <w:rPr>
                <w:b w:val="0"/>
              </w:rPr>
              <w:t>)</w:t>
            </w:r>
          </w:p>
        </w:tc>
      </w:tr>
      <w:tr w:rsidR="00424A15" w:rsidRPr="0072333D" w:rsidTr="00657D7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dotted" w:sz="4" w:space="0" w:color="auto"/>
            </w:tcBorders>
            <w:vAlign w:val="bottom"/>
          </w:tcPr>
          <w:p w:rsidR="00424A15" w:rsidRPr="00CC6734" w:rsidRDefault="00424A15" w:rsidP="00DD605D">
            <w:pPr>
              <w:rPr>
                <w:rFonts w:ascii="Arial" w:hAnsi="Arial" w:cs="Arial"/>
                <w:sz w:val="20"/>
                <w:lang w:val="en-GB"/>
              </w:rPr>
            </w:pPr>
            <w:r w:rsidRPr="00CC6734">
              <w:rPr>
                <w:rFonts w:ascii="Arial" w:hAnsi="Arial" w:cs="Arial"/>
                <w:sz w:val="20"/>
                <w:lang w:val="en-GB"/>
              </w:rPr>
              <w:t>Back</w:t>
            </w:r>
            <w:r w:rsidR="00DD605D">
              <w:rPr>
                <w:rFonts w:ascii="Arial" w:hAnsi="Arial" w:cs="Arial"/>
                <w:sz w:val="20"/>
                <w:lang w:val="en-GB"/>
              </w:rPr>
              <w:t>:</w:t>
            </w:r>
            <w:r w:rsidR="002F335B"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38766B">
              <w:rPr>
                <w:rFonts w:ascii="Arial" w:hAnsi="Arial" w:cs="Arial"/>
                <w:sz w:val="20"/>
                <w:lang w:val="en-GB"/>
              </w:rPr>
              <w:t>E</w:t>
            </w:r>
            <w:r w:rsidRPr="00CC6734">
              <w:rPr>
                <w:rFonts w:ascii="Arial" w:hAnsi="Arial" w:cs="Arial"/>
                <w:sz w:val="20"/>
                <w:lang w:val="en-GB"/>
              </w:rPr>
              <w:t>ntire spinal column</w:t>
            </w:r>
            <w:r w:rsidR="00DD605D">
              <w:rPr>
                <w:rFonts w:ascii="Arial" w:hAnsi="Arial" w:cs="Arial"/>
                <w:sz w:val="20"/>
                <w:lang w:val="en-GB"/>
              </w:rPr>
              <w:t xml:space="preserve"> and</w:t>
            </w:r>
            <w:r w:rsidR="002F335B"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38766B">
              <w:rPr>
                <w:rFonts w:ascii="Arial" w:hAnsi="Arial" w:cs="Arial"/>
                <w:sz w:val="20"/>
                <w:lang w:val="en-GB"/>
              </w:rPr>
              <w:t>A</w:t>
            </w:r>
            <w:r w:rsidRPr="00CC6734">
              <w:rPr>
                <w:rFonts w:ascii="Arial" w:hAnsi="Arial" w:cs="Arial"/>
                <w:sz w:val="20"/>
                <w:lang w:val="en-GB"/>
              </w:rPr>
              <w:t>nus</w:t>
            </w:r>
          </w:p>
        </w:tc>
      </w:tr>
    </w:tbl>
    <w:p w:rsidR="00CD4885" w:rsidRPr="00155467" w:rsidRDefault="00155467" w:rsidP="00155467">
      <w:pPr>
        <w:spacing w:before="40" w:after="0"/>
        <w:jc w:val="center"/>
        <w:rPr>
          <w:rFonts w:ascii="Arial" w:hAnsi="Arial" w:cs="Arial"/>
          <w:i/>
          <w:sz w:val="16"/>
          <w:lang w:val="en-GB"/>
        </w:rPr>
      </w:pPr>
      <w:r w:rsidRPr="00155467">
        <w:rPr>
          <w:rFonts w:ascii="Arial" w:hAnsi="Arial" w:cs="Arial"/>
          <w:i/>
          <w:sz w:val="14"/>
          <w:lang w:val="en-GB"/>
        </w:rPr>
        <w:t>&lt;2-3 months: supine position</w:t>
      </w:r>
      <w:r w:rsidR="002F335B">
        <w:rPr>
          <w:rFonts w:ascii="Arial" w:hAnsi="Arial" w:cs="Arial"/>
          <w:i/>
          <w:sz w:val="14"/>
          <w:lang w:val="en-GB"/>
        </w:rPr>
        <w:t xml:space="preserve"> / </w:t>
      </w:r>
      <w:r w:rsidRPr="00155467">
        <w:rPr>
          <w:rFonts w:ascii="Arial" w:hAnsi="Arial" w:cs="Arial"/>
          <w:i/>
          <w:sz w:val="14"/>
          <w:lang w:val="en-GB"/>
        </w:rPr>
        <w:t xml:space="preserve">otherwise in parents lap / </w:t>
      </w:r>
      <w:r w:rsidRPr="00155467">
        <w:rPr>
          <w:rFonts w:ascii="Arial" w:hAnsi="Arial" w:cs="Arial"/>
          <w:b/>
          <w:i/>
          <w:sz w:val="14"/>
          <w:lang w:val="en-GB"/>
        </w:rPr>
        <w:t>Remember growth charts</w:t>
      </w:r>
    </w:p>
    <w:sectPr w:rsidR="00CD4885" w:rsidRPr="00155467" w:rsidSect="00155467">
      <w:pgSz w:w="5670" w:h="7371"/>
      <w:pgMar w:top="113" w:right="113" w:bottom="28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11"/>
    <w:rsid w:val="000E5D2D"/>
    <w:rsid w:val="000F3211"/>
    <w:rsid w:val="001101E4"/>
    <w:rsid w:val="00155467"/>
    <w:rsid w:val="002F335B"/>
    <w:rsid w:val="0038766B"/>
    <w:rsid w:val="00424A15"/>
    <w:rsid w:val="00515C6F"/>
    <w:rsid w:val="0054018F"/>
    <w:rsid w:val="00542D69"/>
    <w:rsid w:val="00657D7F"/>
    <w:rsid w:val="0072333D"/>
    <w:rsid w:val="008A669E"/>
    <w:rsid w:val="009D312A"/>
    <w:rsid w:val="00A05FDE"/>
    <w:rsid w:val="00A3312B"/>
    <w:rsid w:val="00BE6E8F"/>
    <w:rsid w:val="00CC6734"/>
    <w:rsid w:val="00CD4885"/>
    <w:rsid w:val="00D44367"/>
    <w:rsid w:val="00DD605D"/>
    <w:rsid w:val="00F00C2D"/>
    <w:rsid w:val="00F23F26"/>
    <w:rsid w:val="00F9623C"/>
    <w:rsid w:val="00F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0AE50-8497-471A-8AB8-2FAD978B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401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Body">
    <w:name w:val="Table Body"/>
    <w:basedOn w:val="Normal"/>
    <w:link w:val="TableBodyChar"/>
    <w:qFormat/>
    <w:rsid w:val="00542D69"/>
    <w:pPr>
      <w:spacing w:after="0" w:line="240" w:lineRule="auto"/>
    </w:pPr>
    <w:rPr>
      <w:rFonts w:ascii="Arial" w:hAnsi="Arial" w:cs="Arial"/>
      <w:bCs/>
      <w:sz w:val="16"/>
      <w:lang w:val="en-GB"/>
    </w:rPr>
  </w:style>
  <w:style w:type="character" w:customStyle="1" w:styleId="TableBodyChar">
    <w:name w:val="Table Body Char"/>
    <w:basedOn w:val="DefaultParagraphFont"/>
    <w:link w:val="TableBody"/>
    <w:rsid w:val="00542D69"/>
    <w:rPr>
      <w:rFonts w:ascii="Arial" w:hAnsi="Arial" w:cs="Arial"/>
      <w:bCs/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68</TotalTime>
  <Pages>1</Pages>
  <Words>165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14</cp:revision>
  <dcterms:created xsi:type="dcterms:W3CDTF">2016-03-02T15:32:00Z</dcterms:created>
  <dcterms:modified xsi:type="dcterms:W3CDTF">2016-03-02T16:54:00Z</dcterms:modified>
</cp:coreProperties>
</file>