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181"/>
        <w:tblW w:w="5387" w:type="dxa"/>
        <w:tblLook w:val="04A0" w:firstRow="1" w:lastRow="0" w:firstColumn="1" w:lastColumn="0" w:noHBand="0" w:noVBand="1"/>
      </w:tblPr>
      <w:tblGrid>
        <w:gridCol w:w="660"/>
        <w:gridCol w:w="4018"/>
        <w:gridCol w:w="709"/>
      </w:tblGrid>
      <w:tr w:rsidR="00ED0F1A" w:rsidRPr="002720FB" w:rsidTr="00AB0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hideMark/>
          </w:tcPr>
          <w:p w:rsidR="00ED0F1A" w:rsidRPr="002720FB" w:rsidRDefault="00ED0F1A" w:rsidP="00AB0087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H</w:t>
            </w:r>
          </w:p>
        </w:tc>
        <w:tc>
          <w:tcPr>
            <w:tcW w:w="4018" w:type="dxa"/>
            <w:noWrap/>
            <w:hideMark/>
          </w:tcPr>
          <w:p w:rsidR="00ED0F1A" w:rsidRPr="002720FB" w:rsidRDefault="00ED0F1A" w:rsidP="00AB00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 w:val="0"/>
                <w:color w:val="000000"/>
                <w:sz w:val="32"/>
                <w:szCs w:val="20"/>
                <w:lang w:val="en-GB" w:eastAsia="en-GB"/>
              </w:rPr>
              <w:t>Hypertension &gt;160 mmHg</w:t>
            </w:r>
          </w:p>
        </w:tc>
        <w:tc>
          <w:tcPr>
            <w:tcW w:w="709" w:type="dxa"/>
            <w:noWrap/>
            <w:hideMark/>
          </w:tcPr>
          <w:p w:rsidR="00ED0F1A" w:rsidRPr="002720FB" w:rsidRDefault="00ED0F1A" w:rsidP="00AB0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40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A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734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Abnormal liver or</w:t>
            </w:r>
            <w:r w:rsidR="00734967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 xml:space="preserve"> </w:t>
            </w: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kidney function*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1-2</w:t>
            </w:r>
          </w:p>
        </w:tc>
      </w:tr>
      <w:tr w:rsidR="00ED0F1A" w:rsidRPr="002720FB" w:rsidTr="00400DBE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S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400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Stroke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40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B</w:t>
            </w:r>
          </w:p>
        </w:tc>
        <w:tc>
          <w:tcPr>
            <w:tcW w:w="4018" w:type="dxa"/>
            <w:noWrap/>
            <w:vAlign w:val="center"/>
            <w:hideMark/>
          </w:tcPr>
          <w:p w:rsidR="002720FB" w:rsidRDefault="00492115" w:rsidP="00400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Bleeding</w:t>
            </w:r>
          </w:p>
          <w:p w:rsidR="00ED0F1A" w:rsidRPr="00400DBE" w:rsidRDefault="00ED0F1A" w:rsidP="00400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400DBE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Previous tendency or anaemia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400DBE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L</w:t>
            </w:r>
          </w:p>
        </w:tc>
        <w:tc>
          <w:tcPr>
            <w:tcW w:w="4018" w:type="dxa"/>
            <w:noWrap/>
            <w:vAlign w:val="center"/>
            <w:hideMark/>
          </w:tcPr>
          <w:p w:rsidR="002720FB" w:rsidRDefault="002720FB" w:rsidP="00400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Labile INR</w:t>
            </w:r>
          </w:p>
          <w:p w:rsidR="00ED0F1A" w:rsidRPr="00400DBE" w:rsidRDefault="00ED0F1A" w:rsidP="00400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400DBE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 xml:space="preserve">High/unstable INR or &lt;60% </w:t>
            </w:r>
            <w:r w:rsidR="00492115" w:rsidRPr="00400DBE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t</w:t>
            </w:r>
            <w:r w:rsidRPr="00400DBE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ime in therapeutic range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400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E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400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Elderly</w:t>
            </w:r>
            <w:r w:rsidR="00AB0087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 xml:space="preserve"> </w:t>
            </w:r>
            <w:r w:rsidR="00AB0087" w:rsidRPr="00AB0087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(</w:t>
            </w:r>
            <w:r w:rsidRPr="00AB0087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&gt;65 years</w:t>
            </w:r>
            <w:r w:rsidR="00AB0087" w:rsidRPr="00AB0087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)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AB0087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D</w:t>
            </w:r>
          </w:p>
        </w:tc>
        <w:tc>
          <w:tcPr>
            <w:tcW w:w="4018" w:type="dxa"/>
            <w:noWrap/>
            <w:vAlign w:val="center"/>
            <w:hideMark/>
          </w:tcPr>
          <w:p w:rsidR="00AB0087" w:rsidRDefault="00AB0087" w:rsidP="00400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Drugs</w:t>
            </w:r>
          </w:p>
          <w:p w:rsidR="00AB0087" w:rsidRDefault="00AB0087" w:rsidP="00400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E</w:t>
            </w:r>
            <w:r w:rsidR="00ED0F1A" w:rsidRPr="00AB0087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 xml:space="preserve">.g. </w:t>
            </w:r>
            <w:r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ASA, NSAID or</w:t>
            </w:r>
          </w:p>
          <w:p w:rsidR="00ED0F1A" w:rsidRPr="002720FB" w:rsidRDefault="00ED0F1A" w:rsidP="00400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AB0087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high alcohol consumption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400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1-2</w:t>
            </w:r>
          </w:p>
        </w:tc>
      </w:tr>
    </w:tbl>
    <w:p w:rsidR="0086164F" w:rsidRDefault="00ED0F1A" w:rsidP="00BD45EA">
      <w:pPr>
        <w:spacing w:before="160"/>
        <w:ind w:left="284" w:right="284"/>
        <w:jc w:val="center"/>
        <w:rPr>
          <w:rFonts w:ascii="Arial" w:hAnsi="Arial" w:cs="Arial"/>
          <w:b/>
          <w:szCs w:val="20"/>
          <w:lang w:val="en-GB"/>
        </w:rPr>
      </w:pPr>
      <w:r w:rsidRPr="00ED0F1A">
        <w:rPr>
          <w:rFonts w:ascii="Arial" w:hAnsi="Arial" w:cs="Arial"/>
          <w:sz w:val="20"/>
          <w:szCs w:val="20"/>
          <w:lang w:val="en-GB"/>
        </w:rPr>
        <w:t>*</w:t>
      </w:r>
      <w:r w:rsidR="0088224B">
        <w:rPr>
          <w:rFonts w:ascii="Arial" w:hAnsi="Arial" w:cs="Arial"/>
          <w:sz w:val="20"/>
          <w:szCs w:val="20"/>
          <w:lang w:val="en-GB"/>
        </w:rPr>
        <w:t xml:space="preserve"> </w:t>
      </w:r>
      <w:r w:rsidRPr="00ED0F1A">
        <w:rPr>
          <w:rFonts w:ascii="Arial" w:hAnsi="Arial" w:cs="Arial"/>
          <w:sz w:val="20"/>
          <w:szCs w:val="20"/>
          <w:lang w:val="en-GB"/>
        </w:rPr>
        <w:t xml:space="preserve">Kidney: </w:t>
      </w:r>
      <w:r>
        <w:rPr>
          <w:rFonts w:ascii="Arial" w:hAnsi="Arial" w:cs="Arial"/>
          <w:sz w:val="20"/>
          <w:szCs w:val="20"/>
          <w:lang w:val="en-GB"/>
        </w:rPr>
        <w:t>Creatinin</w:t>
      </w:r>
      <w:r w:rsidR="00AB50A3">
        <w:rPr>
          <w:rFonts w:ascii="Arial" w:hAnsi="Arial" w:cs="Arial"/>
          <w:sz w:val="20"/>
          <w:szCs w:val="20"/>
          <w:lang w:val="en-GB"/>
        </w:rPr>
        <w:t>e &gt;200, dialysis</w:t>
      </w:r>
      <w:r w:rsidR="008F12F3">
        <w:rPr>
          <w:rFonts w:ascii="Arial" w:hAnsi="Arial" w:cs="Arial"/>
          <w:sz w:val="20"/>
          <w:szCs w:val="20"/>
          <w:lang w:val="en-GB"/>
        </w:rPr>
        <w:t>,</w:t>
      </w:r>
      <w:r w:rsidR="0088224B">
        <w:rPr>
          <w:rFonts w:ascii="Arial" w:hAnsi="Arial" w:cs="Arial"/>
          <w:sz w:val="20"/>
          <w:szCs w:val="20"/>
          <w:lang w:val="en-GB"/>
        </w:rPr>
        <w:t xml:space="preserve"> or transplant</w:t>
      </w:r>
      <w:r w:rsidR="0088224B">
        <w:rPr>
          <w:rFonts w:ascii="Arial" w:hAnsi="Arial" w:cs="Arial"/>
          <w:sz w:val="20"/>
          <w:szCs w:val="20"/>
          <w:lang w:val="en-GB"/>
        </w:rPr>
        <w:br/>
        <w:t xml:space="preserve">  </w:t>
      </w:r>
      <w:r>
        <w:rPr>
          <w:rFonts w:ascii="Arial" w:hAnsi="Arial" w:cs="Arial"/>
          <w:sz w:val="20"/>
          <w:szCs w:val="20"/>
          <w:lang w:val="en-GB"/>
        </w:rPr>
        <w:t>Liver: Chronic liver disease, Bilirubin 2x ref</w:t>
      </w:r>
      <w:r w:rsidR="008F12F3">
        <w:rPr>
          <w:rFonts w:ascii="Arial" w:hAnsi="Arial" w:cs="Arial"/>
          <w:sz w:val="20"/>
          <w:szCs w:val="20"/>
          <w:lang w:val="en-GB"/>
        </w:rPr>
        <w:t>,</w:t>
      </w:r>
      <w:r w:rsidR="005C4237">
        <w:rPr>
          <w:rFonts w:ascii="Arial" w:hAnsi="Arial" w:cs="Arial"/>
          <w:sz w:val="20"/>
          <w:szCs w:val="20"/>
          <w:lang w:val="en-GB"/>
        </w:rPr>
        <w:t xml:space="preserve"> or</w:t>
      </w:r>
      <w:r w:rsidR="005C4237">
        <w:rPr>
          <w:rFonts w:ascii="Arial" w:hAnsi="Arial" w:cs="Arial"/>
          <w:sz w:val="20"/>
          <w:szCs w:val="20"/>
          <w:lang w:val="en-GB"/>
        </w:rPr>
        <w:br/>
      </w:r>
      <w:r>
        <w:rPr>
          <w:rFonts w:ascii="Arial" w:hAnsi="Arial" w:cs="Arial"/>
          <w:sz w:val="20"/>
          <w:szCs w:val="20"/>
          <w:lang w:val="en-GB"/>
        </w:rPr>
        <w:t>ALAT/ASAT/ALP 3x ref.</w:t>
      </w:r>
    </w:p>
    <w:p w:rsidR="00ED0F1A" w:rsidRPr="00492115" w:rsidRDefault="00492115" w:rsidP="001B5365">
      <w:pPr>
        <w:ind w:left="284" w:right="284"/>
        <w:jc w:val="center"/>
        <w:rPr>
          <w:rFonts w:ascii="Arial" w:hAnsi="Arial" w:cs="Arial"/>
          <w:b/>
          <w:szCs w:val="20"/>
          <w:lang w:val="en-GB"/>
        </w:rPr>
      </w:pPr>
      <w:r w:rsidRPr="00492115">
        <w:rPr>
          <w:rFonts w:ascii="Arial" w:hAnsi="Arial" w:cs="Arial"/>
          <w:b/>
          <w:szCs w:val="20"/>
          <w:lang w:val="en-GB"/>
        </w:rPr>
        <w:t xml:space="preserve">High risk of bleeding </w:t>
      </w:r>
      <w:r w:rsidR="00654625">
        <w:rPr>
          <w:rFonts w:ascii="Arial" w:hAnsi="Arial" w:cs="Arial"/>
          <w:b/>
          <w:szCs w:val="20"/>
          <w:lang w:val="en-GB"/>
        </w:rPr>
        <w:t xml:space="preserve">if </w:t>
      </w:r>
      <w:bookmarkStart w:id="0" w:name="_GoBack"/>
      <w:bookmarkEnd w:id="0"/>
      <w:r w:rsidRPr="00492115">
        <w:rPr>
          <w:rFonts w:ascii="Arial" w:hAnsi="Arial" w:cs="Arial"/>
          <w:b/>
          <w:szCs w:val="20"/>
          <w:lang w:val="en-GB"/>
        </w:rPr>
        <w:t>≥3 points</w:t>
      </w:r>
    </w:p>
    <w:sectPr w:rsidR="00ED0F1A" w:rsidRPr="00492115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4615C"/>
    <w:multiLevelType w:val="hybridMultilevel"/>
    <w:tmpl w:val="3730738A"/>
    <w:lvl w:ilvl="0" w:tplc="9D9CD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1A"/>
    <w:rsid w:val="00016B8F"/>
    <w:rsid w:val="001B5365"/>
    <w:rsid w:val="002720FB"/>
    <w:rsid w:val="002C1F7B"/>
    <w:rsid w:val="00400DBE"/>
    <w:rsid w:val="00482D59"/>
    <w:rsid w:val="00492115"/>
    <w:rsid w:val="005C4237"/>
    <w:rsid w:val="00654625"/>
    <w:rsid w:val="00734967"/>
    <w:rsid w:val="0086164F"/>
    <w:rsid w:val="0088224B"/>
    <w:rsid w:val="008F12F3"/>
    <w:rsid w:val="00A05FDE"/>
    <w:rsid w:val="00A3312B"/>
    <w:rsid w:val="00AB0087"/>
    <w:rsid w:val="00AB50A3"/>
    <w:rsid w:val="00BD45EA"/>
    <w:rsid w:val="00ED0F1A"/>
    <w:rsid w:val="00F00C2D"/>
    <w:rsid w:val="00F23F26"/>
    <w:rsid w:val="00F878C1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B05CC-D431-47D0-B438-566A189D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1A"/>
    <w:pPr>
      <w:ind w:left="720"/>
      <w:contextualSpacing/>
    </w:pPr>
  </w:style>
  <w:style w:type="table" w:styleId="PlainTable4">
    <w:name w:val="Plain Table 4"/>
    <w:basedOn w:val="TableNormal"/>
    <w:uiPriority w:val="44"/>
    <w:rsid w:val="004921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27</TotalTime>
  <Pages>1</Pages>
  <Words>69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17</cp:revision>
  <dcterms:created xsi:type="dcterms:W3CDTF">2016-02-18T08:28:00Z</dcterms:created>
  <dcterms:modified xsi:type="dcterms:W3CDTF">2016-02-18T20:36:00Z</dcterms:modified>
</cp:coreProperties>
</file>