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32" w:type="dxa"/>
        <w:tblLayout w:type="fixed"/>
        <w:tblLook w:val="04A0" w:firstRow="1" w:lastRow="0" w:firstColumn="1" w:lastColumn="0" w:noHBand="0" w:noVBand="1"/>
      </w:tblPr>
      <w:tblGrid>
        <w:gridCol w:w="448"/>
        <w:gridCol w:w="2104"/>
        <w:gridCol w:w="2432"/>
        <w:gridCol w:w="448"/>
      </w:tblGrid>
      <w:tr w:rsidR="00624C95" w:rsidRPr="00F54BC5" w:rsidTr="00D15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5B73EC" w:rsidP="00F54BC5">
            <w:pPr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2B6C2B" w:rsidP="00F54BC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Hematomas / Wounds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F54BC5" w:rsidRDefault="002B6C2B" w:rsidP="00F54BC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Malalignment 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>/</w:t>
            </w:r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>Tonus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F54BC5" w:rsidRDefault="005B73EC" w:rsidP="00F54BC5">
            <w:pPr>
              <w:spacing w:before="60"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Palpation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9F1A5B" w:rsidP="00F54BC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Fossa tabatière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F54BC5" w:rsidRDefault="009F1A5B" w:rsidP="00102FE7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Distal radioulnar joint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F54BC5" w:rsidRDefault="005B73EC" w:rsidP="00F54BC5">
            <w:pPr>
              <w:spacing w:before="60"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Circulation</w:t>
            </w:r>
          </w:p>
        </w:tc>
      </w:tr>
      <w:tr w:rsidR="00624C95" w:rsidRPr="009E65A2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624C95" w:rsidP="00F54BC5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Allen</w:t>
            </w:r>
            <w:r w:rsidR="009F1A5B"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’s t</w:t>
            </w:r>
            <w:r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est – </w:t>
            </w:r>
            <w:r w:rsidR="009F1A5B"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Ulnar / Radial</w:t>
            </w:r>
            <w:r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</w:t>
            </w:r>
            <w:r w:rsidR="009F1A5B"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loss of circulation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F54BC5" w:rsidRDefault="009F1A5B" w:rsidP="00F54BC5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Capillary refill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="00624C95" w:rsidRPr="00F54BC5">
              <w:rPr>
                <w:rFonts w:ascii="Arial" w:hAnsi="Arial" w:cs="Arial"/>
                <w:b w:val="0"/>
                <w:sz w:val="20"/>
                <w:szCs w:val="20"/>
              </w:rPr>
              <w:t>ig I-V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F54BC5" w:rsidRDefault="005B73EC" w:rsidP="00F54BC5">
            <w:pPr>
              <w:spacing w:before="60"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Passive movement (tendons)</w:t>
            </w:r>
          </w:p>
        </w:tc>
      </w:tr>
      <w:tr w:rsidR="00624C95" w:rsidRPr="00F54BC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F54BC5" w:rsidRDefault="009F1A5B" w:rsidP="00F54BC5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</w:rPr>
              <w:t>Finger extension, each separately</w:t>
            </w:r>
          </w:p>
        </w:tc>
      </w:tr>
      <w:tr w:rsidR="00624C95" w:rsidRPr="00F54BC5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F54BC5" w:rsidRDefault="00624C95" w:rsidP="003E5B82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Flexor digitorum superficilais et profundus</w:t>
            </w:r>
            <w:r w:rsid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, </w:t>
            </w:r>
            <w:r w:rsidR="00F32AA9" w:rsidRPr="00F54BC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separately</w:t>
            </w:r>
          </w:p>
        </w:tc>
      </w:tr>
      <w:tr w:rsidR="00624C95" w:rsidRPr="00F54BC5" w:rsidTr="00D1579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F54BC5" w:rsidRDefault="00F32AA9" w:rsidP="00AB6FAE">
            <w:pPr>
              <w:tabs>
                <w:tab w:val="right" w:pos="5171"/>
              </w:tabs>
              <w:spacing w:before="80" w:after="20"/>
              <w:rPr>
                <w:rFonts w:ascii="Arial" w:hAnsi="Arial" w:cs="Arial"/>
                <w:sz w:val="20"/>
                <w:szCs w:val="20"/>
              </w:rPr>
            </w:pPr>
            <w:r w:rsidRPr="00F54BC5">
              <w:rPr>
                <w:rFonts w:ascii="Arial" w:hAnsi="Arial" w:cs="Arial"/>
                <w:sz w:val="20"/>
                <w:szCs w:val="20"/>
              </w:rPr>
              <w:t>Neurology</w:t>
            </w:r>
            <w:r w:rsidR="00AB6FA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AB6FAE" w:rsidRPr="00AB6FAE">
              <w:rPr>
                <w:rFonts w:ascii="Arial" w:hAnsi="Arial" w:cs="Arial"/>
                <w:b w:val="0"/>
                <w:i/>
                <w:sz w:val="20"/>
                <w:szCs w:val="20"/>
              </w:rPr>
              <w:t>1. Radialis 2. Medianus 3. Ulnaris</w:t>
            </w:r>
          </w:p>
        </w:tc>
      </w:tr>
      <w:tr w:rsidR="003E5B82" w:rsidRPr="00F54BC5" w:rsidTr="0065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E8609C" w:rsidRPr="00A5601A" w:rsidRDefault="00E8609C" w:rsidP="00226E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</w:pPr>
            <w:r w:rsidRPr="00A5601A">
              <w:rPr>
                <w:rFonts w:ascii="Arial" w:hAnsi="Arial" w:cs="Arial"/>
                <w:b w:val="0"/>
                <w:bCs w:val="0"/>
                <w:sz w:val="20"/>
                <w:szCs w:val="20"/>
                <w:lang w:val="en-US"/>
              </w:rPr>
              <w:t>Sensory</w:t>
            </w:r>
          </w:p>
        </w:tc>
        <w:tc>
          <w:tcPr>
            <w:tcW w:w="21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9C" w:rsidRPr="003E5B82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5B82">
              <w:rPr>
                <w:rFonts w:ascii="Arial" w:hAnsi="Arial" w:cs="Arial"/>
                <w:sz w:val="20"/>
                <w:szCs w:val="20"/>
              </w:rPr>
              <w:t>1. Dig I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,</w:t>
            </w:r>
            <w:r w:rsidRPr="003E5B82">
              <w:rPr>
                <w:rFonts w:ascii="Arial" w:hAnsi="Arial" w:cs="Arial"/>
                <w:sz w:val="20"/>
                <w:szCs w:val="20"/>
              </w:rPr>
              <w:t xml:space="preserve"> radially</w:t>
            </w:r>
          </w:p>
          <w:p w:rsidR="00E8609C" w:rsidRPr="003E5B82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E5B82">
              <w:rPr>
                <w:rFonts w:ascii="Arial" w:hAnsi="Arial" w:cs="Arial"/>
                <w:sz w:val="20"/>
                <w:szCs w:val="20"/>
              </w:rPr>
              <w:t>2. Dig II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,</w:t>
            </w:r>
            <w:r w:rsidRPr="003E5B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distal</w:t>
            </w:r>
            <w:r w:rsidRPr="003E5B82">
              <w:rPr>
                <w:rFonts w:ascii="Arial" w:hAnsi="Arial" w:cs="Arial"/>
                <w:sz w:val="20"/>
                <w:szCs w:val="20"/>
              </w:rPr>
              <w:t xml:space="preserve"> of PIP</w:t>
            </w:r>
          </w:p>
          <w:p w:rsidR="00E8609C" w:rsidRPr="003E5B82" w:rsidRDefault="00E8609C" w:rsidP="003E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3E5B82"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>Dig V</w:t>
            </w:r>
            <w:r w:rsidR="003E5B82">
              <w:rPr>
                <w:rFonts w:ascii="Arial" w:hAnsi="Arial" w:cs="Arial"/>
                <w:sz w:val="20"/>
                <w:szCs w:val="20"/>
              </w:rPr>
              <w:t>,</w:t>
            </w:r>
            <w:r w:rsidR="003E5B82" w:rsidRPr="003E5B82">
              <w:rPr>
                <w:rFonts w:ascii="Arial" w:hAnsi="Arial" w:cs="Arial"/>
                <w:sz w:val="20"/>
                <w:szCs w:val="20"/>
              </w:rPr>
              <w:t xml:space="preserve"> ulnar side</w:t>
            </w:r>
          </w:p>
        </w:tc>
        <w:tc>
          <w:tcPr>
            <w:tcW w:w="2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8609C" w:rsidRPr="003E5B82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5B82">
              <w:rPr>
                <w:rFonts w:ascii="Arial" w:hAnsi="Arial" w:cs="Arial"/>
                <w:sz w:val="20"/>
                <w:szCs w:val="20"/>
                <w:lang w:val="en-US"/>
              </w:rPr>
              <w:t>1. Extension</w:t>
            </w:r>
            <w:r w:rsidR="003E5B82">
              <w:rPr>
                <w:rFonts w:ascii="Arial" w:hAnsi="Arial" w:cs="Arial"/>
                <w:sz w:val="20"/>
                <w:szCs w:val="20"/>
                <w:lang w:val="en-US"/>
              </w:rPr>
              <w:t xml:space="preserve"> of fingers</w:t>
            </w:r>
          </w:p>
          <w:p w:rsidR="00E8609C" w:rsidRPr="003E5B82" w:rsidRDefault="00E8609C" w:rsidP="00F5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5B82">
              <w:rPr>
                <w:rFonts w:ascii="Arial" w:hAnsi="Arial" w:cs="Arial"/>
                <w:sz w:val="20"/>
                <w:szCs w:val="20"/>
                <w:lang w:val="en-US"/>
              </w:rPr>
              <w:t>2. Opposition</w:t>
            </w:r>
            <w:r w:rsidR="003E5B82">
              <w:rPr>
                <w:rFonts w:ascii="Arial" w:hAnsi="Arial" w:cs="Arial"/>
                <w:sz w:val="20"/>
                <w:szCs w:val="20"/>
                <w:lang w:val="en-US"/>
              </w:rPr>
              <w:t>, Dig I &amp; V</w:t>
            </w:r>
          </w:p>
          <w:p w:rsidR="00E8609C" w:rsidRPr="003E5B82" w:rsidRDefault="00E8609C" w:rsidP="003E5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4BC5">
              <w:rPr>
                <w:rFonts w:ascii="Arial" w:hAnsi="Arial" w:cs="Arial"/>
                <w:sz w:val="20"/>
                <w:szCs w:val="20"/>
                <w:lang w:val="en-US"/>
              </w:rPr>
              <w:t xml:space="preserve">3. </w:t>
            </w:r>
            <w:r w:rsidR="003E5B82">
              <w:rPr>
                <w:rFonts w:ascii="Arial" w:hAnsi="Arial" w:cs="Arial"/>
                <w:sz w:val="20"/>
                <w:szCs w:val="20"/>
                <w:lang w:val="en-US"/>
              </w:rPr>
              <w:t>F.spread /</w:t>
            </w:r>
            <w:r w:rsidRPr="00F54BC5">
              <w:rPr>
                <w:rFonts w:ascii="Arial" w:hAnsi="Arial" w:cs="Arial"/>
                <w:sz w:val="20"/>
                <w:szCs w:val="20"/>
                <w:lang w:val="en-US"/>
              </w:rPr>
              <w:t xml:space="preserve"> Dig </w:t>
            </w:r>
            <w:r w:rsidR="003E5B82">
              <w:rPr>
                <w:rFonts w:ascii="Arial" w:hAnsi="Arial" w:cs="Arial"/>
                <w:sz w:val="20"/>
                <w:szCs w:val="20"/>
                <w:lang w:val="en-US"/>
              </w:rPr>
              <w:t xml:space="preserve">V </w:t>
            </w:r>
            <w:r w:rsidRPr="00F54BC5">
              <w:rPr>
                <w:rFonts w:ascii="Arial" w:hAnsi="Arial" w:cs="Arial"/>
                <w:sz w:val="20"/>
                <w:szCs w:val="20"/>
                <w:lang w:val="en-US"/>
              </w:rPr>
              <w:t>flex</w:t>
            </w:r>
            <w:r w:rsidR="003E5B82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textDirection w:val="tbRl"/>
            <w:vAlign w:val="center"/>
          </w:tcPr>
          <w:p w:rsidR="00E8609C" w:rsidRPr="00A5601A" w:rsidRDefault="00E8609C" w:rsidP="0022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601A">
              <w:rPr>
                <w:rFonts w:ascii="Arial" w:hAnsi="Arial" w:cs="Arial"/>
                <w:sz w:val="20"/>
                <w:szCs w:val="20"/>
                <w:lang w:val="en-US"/>
              </w:rPr>
              <w:t>Motor</w:t>
            </w:r>
          </w:p>
        </w:tc>
      </w:tr>
      <w:tr w:rsidR="00624C95" w:rsidRPr="003E5B82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otted" w:sz="4" w:space="0" w:color="auto"/>
            </w:tcBorders>
            <w:vAlign w:val="center"/>
          </w:tcPr>
          <w:p w:rsidR="009F5E9F" w:rsidRPr="003E5B82" w:rsidRDefault="001A1387" w:rsidP="00F54BC5">
            <w:pPr>
              <w:spacing w:before="6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5B82">
              <w:rPr>
                <w:rFonts w:ascii="Arial" w:hAnsi="Arial" w:cs="Arial"/>
                <w:sz w:val="20"/>
                <w:szCs w:val="20"/>
                <w:lang w:val="en-US"/>
              </w:rPr>
              <w:t>Stability</w:t>
            </w:r>
          </w:p>
        </w:tc>
      </w:tr>
      <w:tr w:rsidR="00624C95" w:rsidRPr="00D1579C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D1579C" w:rsidRDefault="009F5E9F" w:rsidP="009E65A2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D1579C">
              <w:rPr>
                <w:rFonts w:ascii="Arial" w:hAnsi="Arial" w:cs="Arial"/>
                <w:b w:val="0"/>
                <w:sz w:val="20"/>
                <w:szCs w:val="20"/>
              </w:rPr>
              <w:t xml:space="preserve">Dig I, MCP, </w:t>
            </w:r>
            <w:r w:rsidR="009E65A2">
              <w:rPr>
                <w:rFonts w:ascii="Arial" w:hAnsi="Arial" w:cs="Arial"/>
                <w:b w:val="0"/>
                <w:sz w:val="20"/>
                <w:szCs w:val="20"/>
              </w:rPr>
              <w:t>UCL</w:t>
            </w:r>
            <w:r w:rsidR="00102FE7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9E65A2">
              <w:rPr>
                <w:rFonts w:ascii="Arial" w:hAnsi="Arial" w:cs="Arial"/>
                <w:b w:val="0"/>
                <w:sz w:val="20"/>
                <w:szCs w:val="20"/>
              </w:rPr>
              <w:t>D</w:t>
            </w:r>
            <w:r w:rsidR="00102FE7">
              <w:rPr>
                <w:rFonts w:ascii="Arial" w:hAnsi="Arial" w:cs="Arial"/>
                <w:b w:val="0"/>
                <w:sz w:val="20"/>
                <w:szCs w:val="20"/>
              </w:rPr>
              <w:t>istal radioulnar joint</w:t>
            </w:r>
          </w:p>
        </w:tc>
      </w:tr>
      <w:tr w:rsidR="00624C95" w:rsidRPr="009E65A2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624C95" w:rsidRPr="003E5B82" w:rsidRDefault="009F5E9F" w:rsidP="00F00B7B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Watson</w:t>
            </w:r>
            <w:r w:rsidR="00995A08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’s test</w:t>
            </w:r>
            <w:r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– </w:t>
            </w:r>
            <w:r w:rsidR="00102FE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Instability</w:t>
            </w:r>
            <w:r w:rsidR="00995A08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,</w:t>
            </w:r>
            <w:r w:rsidR="00F00B7B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scaphiodeum - </w:t>
            </w:r>
            <w:r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lunatum</w:t>
            </w:r>
          </w:p>
        </w:tc>
      </w:tr>
      <w:tr w:rsidR="00624C95" w:rsidRPr="003E5B82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center"/>
          </w:tcPr>
          <w:p w:rsidR="00624C95" w:rsidRPr="003E5B82" w:rsidRDefault="001A1387" w:rsidP="00DD5018">
            <w:pPr>
              <w:spacing w:before="6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5B82">
              <w:rPr>
                <w:rFonts w:ascii="Arial" w:hAnsi="Arial" w:cs="Arial"/>
                <w:sz w:val="20"/>
                <w:szCs w:val="20"/>
                <w:lang w:val="en-US"/>
              </w:rPr>
              <w:t xml:space="preserve">Specific </w:t>
            </w:r>
            <w:r w:rsidR="00DD5018">
              <w:rPr>
                <w:rFonts w:ascii="Arial" w:hAnsi="Arial" w:cs="Arial"/>
                <w:sz w:val="20"/>
                <w:szCs w:val="20"/>
                <w:lang w:val="en-US"/>
              </w:rPr>
              <w:t>tests</w:t>
            </w:r>
            <w:bookmarkStart w:id="0" w:name="_GoBack"/>
            <w:bookmarkEnd w:id="0"/>
          </w:p>
        </w:tc>
      </w:tr>
      <w:tr w:rsidR="00624C95" w:rsidRPr="008A2AD5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vAlign w:val="center"/>
          </w:tcPr>
          <w:p w:rsidR="00624C95" w:rsidRPr="008A2AD5" w:rsidRDefault="009F5E9F" w:rsidP="00F54BC5">
            <w:p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Tinel</w:t>
            </w:r>
            <w:r w:rsidR="001A1387" w:rsidRPr="003E5B8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’s and P</w:t>
            </w:r>
            <w:r w:rsidR="001A1387" w:rsidRPr="008A2AD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hal</w:t>
            </w:r>
            <w:r w:rsidRPr="008A2AD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en</w:t>
            </w:r>
            <w:r w:rsidR="001A1387" w:rsidRPr="008A2AD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’</w:t>
            </w:r>
            <w:r w:rsidRPr="008A2AD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</w:t>
            </w:r>
            <w:r w:rsidR="001A1387" w:rsidRPr="008A2AD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tests: </w:t>
            </w:r>
            <w:r w:rsidRPr="008A2AD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carpal tunnel </w:t>
            </w:r>
            <w:r w:rsidR="001A1387" w:rsidRPr="008A2AD5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syndrome</w:t>
            </w:r>
          </w:p>
        </w:tc>
      </w:tr>
      <w:tr w:rsidR="009F5E9F" w:rsidRPr="009E65A2" w:rsidTr="00D15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bottom w:val="dashed" w:sz="4" w:space="0" w:color="auto"/>
            </w:tcBorders>
            <w:vAlign w:val="center"/>
          </w:tcPr>
          <w:p w:rsidR="009F5E9F" w:rsidRPr="009E65A2" w:rsidRDefault="009F5E9F" w:rsidP="00F54BC5">
            <w:pPr>
              <w:rPr>
                <w:rFonts w:ascii="Arial" w:hAnsi="Arial" w:cs="Arial"/>
                <w:b w:val="0"/>
                <w:sz w:val="20"/>
                <w:szCs w:val="20"/>
                <w:lang w:val="nb-NO"/>
              </w:rPr>
            </w:pPr>
            <w:r w:rsidRPr="009E65A2">
              <w:rPr>
                <w:rFonts w:ascii="Arial" w:hAnsi="Arial" w:cs="Arial"/>
                <w:b w:val="0"/>
                <w:sz w:val="20"/>
                <w:szCs w:val="20"/>
                <w:lang w:val="nb-NO"/>
              </w:rPr>
              <w:t>Finkelstein</w:t>
            </w:r>
            <w:r w:rsidR="001A1387" w:rsidRPr="009E65A2">
              <w:rPr>
                <w:rFonts w:ascii="Arial" w:hAnsi="Arial" w:cs="Arial"/>
                <w:b w:val="0"/>
                <w:sz w:val="20"/>
                <w:szCs w:val="20"/>
                <w:lang w:val="nb-NO"/>
              </w:rPr>
              <w:t>’</w:t>
            </w:r>
            <w:r w:rsidRPr="009E65A2">
              <w:rPr>
                <w:rFonts w:ascii="Arial" w:hAnsi="Arial" w:cs="Arial"/>
                <w:b w:val="0"/>
                <w:sz w:val="20"/>
                <w:szCs w:val="20"/>
                <w:lang w:val="nb-NO"/>
              </w:rPr>
              <w:t>s</w:t>
            </w:r>
            <w:r w:rsidR="001A1387" w:rsidRPr="009E65A2">
              <w:rPr>
                <w:rFonts w:ascii="Arial" w:hAnsi="Arial" w:cs="Arial"/>
                <w:b w:val="0"/>
                <w:sz w:val="20"/>
                <w:szCs w:val="20"/>
                <w:lang w:val="nb-NO"/>
              </w:rPr>
              <w:t xml:space="preserve"> test: Morbus de Quervain</w:t>
            </w:r>
          </w:p>
        </w:tc>
      </w:tr>
      <w:tr w:rsidR="00AB6FAE" w:rsidRPr="009E65A2" w:rsidTr="00D1579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2" w:type="dxa"/>
            <w:gridSpan w:val="4"/>
            <w:tcBorders>
              <w:top w:val="dashed" w:sz="4" w:space="0" w:color="auto"/>
            </w:tcBorders>
            <w:vAlign w:val="bottom"/>
          </w:tcPr>
          <w:p w:rsidR="00AB6FAE" w:rsidRPr="00AB6FAE" w:rsidRDefault="00AB6FAE" w:rsidP="00D1579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B6FAE">
              <w:rPr>
                <w:rFonts w:ascii="Arial" w:hAnsi="Arial" w:cs="Arial"/>
                <w:sz w:val="20"/>
                <w:szCs w:val="20"/>
                <w:lang w:val="en-US"/>
              </w:rPr>
              <w:t>Pain in wrist should result in plain film x-ray</w:t>
            </w:r>
          </w:p>
        </w:tc>
      </w:tr>
    </w:tbl>
    <w:p w:rsidR="00E8609C" w:rsidRPr="00F54BC5" w:rsidRDefault="00E8609C" w:rsidP="00AB6FAE">
      <w:pPr>
        <w:rPr>
          <w:rFonts w:ascii="Arial" w:hAnsi="Arial" w:cs="Arial"/>
          <w:sz w:val="20"/>
          <w:szCs w:val="20"/>
          <w:lang w:val="en-US"/>
        </w:rPr>
      </w:pPr>
    </w:p>
    <w:sectPr w:rsidR="00E8609C" w:rsidRPr="00F54BC5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051020"/>
    <w:rsid w:val="00102FE7"/>
    <w:rsid w:val="001878F0"/>
    <w:rsid w:val="001A1387"/>
    <w:rsid w:val="00226EAE"/>
    <w:rsid w:val="002B6C2B"/>
    <w:rsid w:val="003E5B82"/>
    <w:rsid w:val="00531703"/>
    <w:rsid w:val="005B73EC"/>
    <w:rsid w:val="00624C95"/>
    <w:rsid w:val="00650F64"/>
    <w:rsid w:val="006A22CE"/>
    <w:rsid w:val="008A2AD5"/>
    <w:rsid w:val="00995A08"/>
    <w:rsid w:val="009B0C02"/>
    <w:rsid w:val="009E65A2"/>
    <w:rsid w:val="009F1A5B"/>
    <w:rsid w:val="009F5E9F"/>
    <w:rsid w:val="00A05FDE"/>
    <w:rsid w:val="00A3312B"/>
    <w:rsid w:val="00A428ED"/>
    <w:rsid w:val="00A46469"/>
    <w:rsid w:val="00A5601A"/>
    <w:rsid w:val="00AB6FAE"/>
    <w:rsid w:val="00B231DE"/>
    <w:rsid w:val="00D1579C"/>
    <w:rsid w:val="00DD5018"/>
    <w:rsid w:val="00E8609C"/>
    <w:rsid w:val="00F00B7B"/>
    <w:rsid w:val="00F00C2D"/>
    <w:rsid w:val="00F23F26"/>
    <w:rsid w:val="00F32AA9"/>
    <w:rsid w:val="00F54BC5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B7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D67C-A859-412E-85A4-12505176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171</TotalTime>
  <Pages>2</Pages>
  <Words>123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</cp:lastModifiedBy>
  <cp:revision>18</cp:revision>
  <dcterms:created xsi:type="dcterms:W3CDTF">2016-02-17T21:58:00Z</dcterms:created>
  <dcterms:modified xsi:type="dcterms:W3CDTF">2016-02-18T19:49:00Z</dcterms:modified>
</cp:coreProperties>
</file>