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4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552"/>
        <w:gridCol w:w="333"/>
        <w:gridCol w:w="1511"/>
        <w:gridCol w:w="1528"/>
        <w:gridCol w:w="1102"/>
      </w:tblGrid>
      <w:tr w:rsidR="00D61CDB" w:rsidRPr="00B253EB" w:rsidTr="00D61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78F8" w:rsidRPr="00B253EB" w:rsidRDefault="00E178F8" w:rsidP="008F291A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0" w:type="dxa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:rsidR="00E178F8" w:rsidRPr="00B253EB" w:rsidRDefault="00D61CDB" w:rsidP="008F29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Base </w:t>
            </w:r>
            <w:r w:rsidR="00CD6FA0"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HR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78F8" w:rsidRPr="00B253EB" w:rsidRDefault="008F291A" w:rsidP="00AC00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Var</w:t>
            </w:r>
            <w:r w:rsidR="00D61CD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iab</w:t>
            </w:r>
            <w:r w:rsidR="00AC002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ility</w:t>
            </w: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+ Acc.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78F8" w:rsidRPr="00B253EB" w:rsidRDefault="008F291A" w:rsidP="00D61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Dec</w:t>
            </w:r>
            <w:r w:rsidR="00D61CD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eleration</w:t>
            </w:r>
            <w:r w:rsidR="008C35E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s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78F8" w:rsidRPr="00B253EB" w:rsidRDefault="00E178F8" w:rsidP="008F29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Contr</w:t>
            </w:r>
            <w:r w:rsidR="00D61CD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action</w:t>
            </w:r>
            <w:r w:rsidR="008C35E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s</w:t>
            </w:r>
          </w:p>
        </w:tc>
      </w:tr>
      <w:tr w:rsidR="00D61CDB" w:rsidRPr="00B253EB" w:rsidTr="00E76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253EB" w:rsidRPr="00B253EB" w:rsidRDefault="00B253EB" w:rsidP="000B66C1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Normal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110-150</w:t>
            </w:r>
          </w:p>
        </w:tc>
        <w:tc>
          <w:tcPr>
            <w:tcW w:w="1515" w:type="dxa"/>
            <w:tcBorders>
              <w:top w:val="single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5-25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None</w:t>
            </w:r>
          </w:p>
        </w:tc>
        <w:tc>
          <w:tcPr>
            <w:tcW w:w="1101" w:type="dxa"/>
            <w:tcBorders>
              <w:top w:val="single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≤5/10min</w:t>
            </w:r>
          </w:p>
        </w:tc>
      </w:tr>
      <w:tr w:rsidR="00D61CDB" w:rsidRPr="00B253EB" w:rsidTr="00E76DEA">
        <w:trPr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/>
            <w:tcBorders>
              <w:right w:val="dotted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253EB" w:rsidRPr="00B253EB" w:rsidRDefault="00B253EB" w:rsidP="000B66C1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0" w:type="dxa"/>
            <w:gridSpan w:val="2"/>
            <w:tcBorders>
              <w:lef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15" w:type="dxa"/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287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≥2 </w:t>
            </w:r>
            <w:proofErr w:type="spellStart"/>
            <w:r w:rsidR="002870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</w:t>
            </w:r>
            <w:r w:rsidR="00120D3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cc</w:t>
            </w:r>
            <w:proofErr w:type="spellEnd"/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/60 min</w:t>
            </w:r>
          </w:p>
        </w:tc>
        <w:tc>
          <w:tcPr>
            <w:tcW w:w="1532" w:type="dxa"/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Uniform early</w:t>
            </w:r>
          </w:p>
        </w:tc>
        <w:tc>
          <w:tcPr>
            <w:tcW w:w="1101" w:type="dxa"/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</w:tr>
      <w:tr w:rsidR="00D61CDB" w:rsidRPr="00B253EB" w:rsidTr="00D6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253EB" w:rsidRPr="00B253EB" w:rsidRDefault="00B253EB" w:rsidP="000B66C1">
            <w:pPr>
              <w:ind w:left="113" w:right="113"/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80" w:type="dxa"/>
            <w:gridSpan w:val="2"/>
            <w:tcBorders>
              <w:left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15" w:type="dxa"/>
            <w:tcBorders>
              <w:bottom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32" w:type="dxa"/>
            <w:tcBorders>
              <w:bottom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797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Variable </w:t>
            </w:r>
            <w:proofErr w:type="spellStart"/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uncompl</w:t>
            </w:r>
            <w:proofErr w:type="spellEnd"/>
            <w:r w:rsidR="0079724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.</w:t>
            </w: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&lt;30 s, &lt;60 beats</w:t>
            </w:r>
          </w:p>
        </w:tc>
        <w:tc>
          <w:tcPr>
            <w:tcW w:w="1101" w:type="dxa"/>
            <w:tcBorders>
              <w:bottom w:val="dotted" w:sz="4" w:space="0" w:color="auto"/>
            </w:tcBorders>
            <w:vAlign w:val="center"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</w:tr>
      <w:tr w:rsidR="00D61CDB" w:rsidRPr="00B253EB" w:rsidTr="00D61CDB">
        <w:trPr>
          <w:cantSplit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253EB" w:rsidRPr="000B66C1" w:rsidRDefault="00B253EB" w:rsidP="000B66C1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Abnormal</w:t>
            </w:r>
            <w:r w:rsidR="00E76DEA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880" w:type="dxa"/>
            <w:gridSpan w:val="2"/>
            <w:tcBorders>
              <w:top w:val="dotted" w:sz="4" w:space="0" w:color="auto"/>
              <w:lef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100-110</w:t>
            </w:r>
          </w:p>
        </w:tc>
        <w:tc>
          <w:tcPr>
            <w:tcW w:w="1515" w:type="dxa"/>
            <w:tcBorders>
              <w:top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20D3D" w:rsidRDefault="00120D3D" w:rsidP="00120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&lt;5 for </w:t>
            </w:r>
            <w:r w:rsidR="00B253EB"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&gt;40 min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,</w:t>
            </w:r>
          </w:p>
          <w:p w:rsidR="00B253EB" w:rsidRPr="00B253EB" w:rsidRDefault="00B253EB" w:rsidP="00D572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with no </w:t>
            </w:r>
            <w:proofErr w:type="spellStart"/>
            <w:r w:rsidR="00D57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</w:t>
            </w:r>
            <w:r w:rsidR="00120D3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cc</w:t>
            </w:r>
            <w:proofErr w:type="spellEnd"/>
          </w:p>
        </w:tc>
        <w:tc>
          <w:tcPr>
            <w:tcW w:w="1532" w:type="dxa"/>
            <w:tcBorders>
              <w:top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97249" w:rsidRDefault="00B253EB" w:rsidP="00797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Variable </w:t>
            </w:r>
            <w:proofErr w:type="spellStart"/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uncompl</w:t>
            </w:r>
            <w:proofErr w:type="spellEnd"/>
            <w:r w:rsidR="0079724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.</w:t>
            </w: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30-60 sec OR</w:t>
            </w:r>
          </w:p>
          <w:p w:rsidR="00B253EB" w:rsidRPr="00B253EB" w:rsidRDefault="00B253EB" w:rsidP="00797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&gt;60 beats</w:t>
            </w:r>
          </w:p>
        </w:tc>
        <w:tc>
          <w:tcPr>
            <w:tcW w:w="1101" w:type="dxa"/>
            <w:tcBorders>
              <w:top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&gt;5/10min</w:t>
            </w:r>
          </w:p>
        </w:tc>
      </w:tr>
      <w:tr w:rsidR="00D61CDB" w:rsidRPr="00B253EB" w:rsidTr="00E76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/>
            <w:tcBorders>
              <w:right w:val="dotted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253EB" w:rsidRPr="00B253EB" w:rsidRDefault="00B253EB" w:rsidP="000B66C1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80" w:type="dxa"/>
            <w:gridSpan w:val="2"/>
            <w:tcBorders>
              <w:left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150-170</w:t>
            </w:r>
          </w:p>
        </w:tc>
        <w:tc>
          <w:tcPr>
            <w:tcW w:w="1515" w:type="dxa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&gt;25</w:t>
            </w:r>
          </w:p>
        </w:tc>
        <w:tc>
          <w:tcPr>
            <w:tcW w:w="1532" w:type="dxa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101" w:type="dxa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D61CDB" w:rsidRPr="00B253EB" w:rsidTr="00D61CDB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253EB" w:rsidRPr="00B253EB" w:rsidRDefault="00B253EB" w:rsidP="000B66C1">
            <w:pPr>
              <w:ind w:left="113" w:right="113"/>
              <w:jc w:val="center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80" w:type="dxa"/>
            <w:gridSpan w:val="2"/>
            <w:tcBorders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Default="00B253EB" w:rsidP="00B253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&lt;100 for</w:t>
            </w:r>
          </w:p>
          <w:p w:rsidR="00B253EB" w:rsidRPr="00B253EB" w:rsidRDefault="00B253EB" w:rsidP="00B253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&lt;3 min</w:t>
            </w:r>
          </w:p>
        </w:tc>
        <w:tc>
          <w:tcPr>
            <w:tcW w:w="1515" w:type="dxa"/>
            <w:tcBorders>
              <w:bottom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287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&lt;2 </w:t>
            </w:r>
            <w:proofErr w:type="spellStart"/>
            <w:r w:rsidR="0028701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</w:t>
            </w:r>
            <w:r w:rsidR="00120D3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cc</w:t>
            </w:r>
            <w:proofErr w:type="spellEnd"/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/60 min</w:t>
            </w:r>
          </w:p>
        </w:tc>
        <w:tc>
          <w:tcPr>
            <w:tcW w:w="1532" w:type="dxa"/>
            <w:tcBorders>
              <w:bottom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101" w:type="dxa"/>
            <w:tcBorders>
              <w:bottom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</w:tr>
      <w:tr w:rsidR="00D61CDB" w:rsidRPr="00B253EB" w:rsidTr="00D6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253EB" w:rsidRPr="00B253EB" w:rsidRDefault="00B253EB" w:rsidP="000B66C1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Pathologic</w:t>
            </w:r>
          </w:p>
        </w:tc>
        <w:tc>
          <w:tcPr>
            <w:tcW w:w="880" w:type="dxa"/>
            <w:gridSpan w:val="2"/>
            <w:tcBorders>
              <w:top w:val="dotted" w:sz="4" w:space="0" w:color="auto"/>
              <w:left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&gt;170</w:t>
            </w:r>
          </w:p>
        </w:tc>
        <w:tc>
          <w:tcPr>
            <w:tcW w:w="1515" w:type="dxa"/>
            <w:tcBorders>
              <w:top w:val="dotted" w:sz="4" w:space="0" w:color="auto"/>
            </w:tcBorders>
            <w:noWrap/>
            <w:vAlign w:val="center"/>
            <w:hideMark/>
          </w:tcPr>
          <w:p w:rsidR="00120D3D" w:rsidRDefault="00B253EB" w:rsidP="00120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&lt;5 for &gt;60 min</w:t>
            </w:r>
            <w:r w:rsidR="00120D3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,</w:t>
            </w:r>
          </w:p>
          <w:p w:rsidR="00B253EB" w:rsidRPr="00B253EB" w:rsidRDefault="00B253EB" w:rsidP="00D57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with no </w:t>
            </w:r>
            <w:proofErr w:type="spellStart"/>
            <w:r w:rsidR="00D5720C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</w:t>
            </w:r>
            <w:r w:rsidR="00120D3D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cc</w:t>
            </w:r>
            <w:proofErr w:type="spellEnd"/>
          </w:p>
        </w:tc>
        <w:tc>
          <w:tcPr>
            <w:tcW w:w="1532" w:type="dxa"/>
            <w:tcBorders>
              <w:top w:val="dotted" w:sz="4" w:space="0" w:color="auto"/>
            </w:tcBorders>
            <w:noWrap/>
            <w:vAlign w:val="center"/>
            <w:hideMark/>
          </w:tcPr>
          <w:p w:rsidR="00D61CDB" w:rsidRDefault="00D61CD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Variable complicated</w:t>
            </w:r>
          </w:p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&gt;60 sec</w:t>
            </w:r>
          </w:p>
        </w:tc>
        <w:tc>
          <w:tcPr>
            <w:tcW w:w="1101" w:type="dxa"/>
            <w:tcBorders>
              <w:top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</w:tr>
      <w:tr w:rsidR="00D61CDB" w:rsidRPr="00B253EB" w:rsidTr="00D61CDB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/>
            <w:tcBorders>
              <w:righ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80" w:type="dxa"/>
            <w:gridSpan w:val="2"/>
            <w:tcBorders>
              <w:lef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&lt;100 for &gt;3min</w:t>
            </w:r>
          </w:p>
        </w:tc>
        <w:tc>
          <w:tcPr>
            <w:tcW w:w="1515" w:type="dxa"/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Sinusoidal pattern</w:t>
            </w:r>
          </w:p>
        </w:tc>
        <w:tc>
          <w:tcPr>
            <w:tcW w:w="1532" w:type="dxa"/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Uniform late</w:t>
            </w:r>
          </w:p>
        </w:tc>
        <w:tc>
          <w:tcPr>
            <w:tcW w:w="1101" w:type="dxa"/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</w:tr>
      <w:tr w:rsidR="00D61CDB" w:rsidRPr="00B253EB" w:rsidTr="00E76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253EB" w:rsidRPr="00B253EB" w:rsidRDefault="00B253EB" w:rsidP="008F291A">
            <w:pPr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880" w:type="dxa"/>
            <w:gridSpan w:val="2"/>
            <w:tcBorders>
              <w:left w:val="dotted" w:sz="4" w:space="0" w:color="auto"/>
              <w:bottom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15" w:type="dxa"/>
            <w:tcBorders>
              <w:bottom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</w:p>
        </w:tc>
        <w:tc>
          <w:tcPr>
            <w:tcW w:w="1532" w:type="dxa"/>
            <w:tcBorders>
              <w:bottom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Combined</w:t>
            </w:r>
          </w:p>
        </w:tc>
        <w:tc>
          <w:tcPr>
            <w:tcW w:w="1101" w:type="dxa"/>
            <w:tcBorders>
              <w:bottom w:val="dotted" w:sz="4" w:space="0" w:color="auto"/>
            </w:tcBorders>
            <w:noWrap/>
            <w:vAlign w:val="center"/>
            <w:hideMark/>
          </w:tcPr>
          <w:p w:rsidR="00B253EB" w:rsidRPr="00B253EB" w:rsidRDefault="00B253EB" w:rsidP="008F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</w:p>
        </w:tc>
      </w:tr>
      <w:tr w:rsidR="000B66C1" w:rsidRPr="00B253EB" w:rsidTr="00D61CDB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gridSpan w:val="2"/>
            <w:tcBorders>
              <w:top w:val="dotted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178F8" w:rsidRPr="00B253EB" w:rsidRDefault="00E178F8" w:rsidP="008F291A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Preterminal</w:t>
            </w:r>
            <w:proofErr w:type="spellEnd"/>
          </w:p>
        </w:tc>
        <w:tc>
          <w:tcPr>
            <w:tcW w:w="4478" w:type="dxa"/>
            <w:gridSpan w:val="4"/>
            <w:tcBorders>
              <w:top w:val="dotted" w:sz="4" w:space="0" w:color="auto"/>
              <w:bottom w:val="single" w:sz="4" w:space="0" w:color="auto"/>
            </w:tcBorders>
            <w:noWrap/>
            <w:vAlign w:val="center"/>
            <w:hideMark/>
          </w:tcPr>
          <w:p w:rsidR="00E178F8" w:rsidRPr="00B253EB" w:rsidRDefault="00E178F8" w:rsidP="000B6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variability </w:t>
            </w:r>
            <w:r w:rsidR="001B6988"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(</w:t>
            </w: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&lt;2</w:t>
            </w:r>
            <w:r w:rsidR="001B6988"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/min)</w:t>
            </w:r>
            <w:r w:rsidRPr="00B253E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and no accelerations</w:t>
            </w:r>
          </w:p>
        </w:tc>
      </w:tr>
    </w:tbl>
    <w:p w:rsidR="000B66C1" w:rsidRPr="00E76DEA" w:rsidRDefault="00E76DEA" w:rsidP="00E76DEA">
      <w:pPr>
        <w:spacing w:before="40" w:after="120"/>
        <w:rPr>
          <w:rFonts w:ascii="Arial" w:hAnsi="Arial" w:cs="Arial"/>
          <w:sz w:val="18"/>
          <w:szCs w:val="20"/>
        </w:rPr>
      </w:pPr>
      <w:r w:rsidRPr="00E76DEA">
        <w:rPr>
          <w:rFonts w:ascii="Arial" w:eastAsia="Times New Roman" w:hAnsi="Arial" w:cs="Arial"/>
          <w:color w:val="000000"/>
          <w:sz w:val="14"/>
          <w:szCs w:val="16"/>
          <w:lang w:eastAsia="en-GB"/>
        </w:rPr>
        <w:t>* ≥2 = suspected pathological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38"/>
        <w:gridCol w:w="3596"/>
      </w:tblGrid>
      <w:tr w:rsidR="00E76DEA" w:rsidRPr="00E76DEA" w:rsidTr="00E76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uto"/>
            </w:tcBorders>
            <w:vAlign w:val="center"/>
          </w:tcPr>
          <w:p w:rsidR="00E76DEA" w:rsidRPr="00E76DEA" w:rsidRDefault="00E76DEA" w:rsidP="00E76DEA">
            <w:pPr>
              <w:jc w:val="right"/>
              <w:rPr>
                <w:rFonts w:ascii="Arial" w:hAnsi="Arial" w:cs="Arial"/>
                <w:sz w:val="16"/>
                <w:szCs w:val="20"/>
              </w:rPr>
            </w:pPr>
            <w:r w:rsidRPr="00E76DEA">
              <w:rPr>
                <w:rFonts w:ascii="Arial" w:hAnsi="Arial" w:cs="Arial"/>
                <w:sz w:val="16"/>
                <w:szCs w:val="20"/>
              </w:rPr>
              <w:t>Acceleration</w:t>
            </w:r>
          </w:p>
        </w:tc>
        <w:tc>
          <w:tcPr>
            <w:tcW w:w="3596" w:type="dxa"/>
            <w:tcBorders>
              <w:top w:val="single" w:sz="4" w:space="0" w:color="auto"/>
            </w:tcBorders>
            <w:vAlign w:val="center"/>
          </w:tcPr>
          <w:p w:rsidR="00E76DEA" w:rsidRPr="00E76DEA" w:rsidRDefault="00AA10BF" w:rsidP="00567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sz w:val="16"/>
                <w:szCs w:val="20"/>
              </w:rPr>
              <w:t>Increase in</w:t>
            </w:r>
            <w:r w:rsidR="00E76DEA" w:rsidRPr="00E76DEA">
              <w:rPr>
                <w:rFonts w:ascii="Arial" w:hAnsi="Arial" w:cs="Arial"/>
                <w:b w:val="0"/>
                <w:sz w:val="16"/>
                <w:szCs w:val="20"/>
              </w:rPr>
              <w:t xml:space="preserve"> heart rate </w:t>
            </w:r>
            <w:r w:rsidR="00236D39">
              <w:rPr>
                <w:rFonts w:ascii="Arial" w:hAnsi="Arial" w:cs="Arial"/>
                <w:b w:val="0"/>
                <w:sz w:val="16"/>
                <w:szCs w:val="20"/>
              </w:rPr>
              <w:t xml:space="preserve">of </w:t>
            </w:r>
            <w:r w:rsidR="00E76DEA" w:rsidRPr="00E76DEA">
              <w:rPr>
                <w:rFonts w:ascii="Arial" w:hAnsi="Arial" w:cs="Arial"/>
                <w:b w:val="0"/>
                <w:sz w:val="16"/>
                <w:szCs w:val="20"/>
              </w:rPr>
              <w:t>&gt;15, for &gt;15 s</w:t>
            </w:r>
          </w:p>
        </w:tc>
      </w:tr>
      <w:tr w:rsidR="00E76DEA" w:rsidRPr="00E76DEA" w:rsidTr="00E76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76DEA" w:rsidRPr="00E76DEA" w:rsidRDefault="00E76DEA" w:rsidP="00E76DEA">
            <w:pPr>
              <w:jc w:val="right"/>
              <w:rPr>
                <w:rFonts w:ascii="Arial" w:hAnsi="Arial" w:cs="Arial"/>
                <w:sz w:val="16"/>
                <w:szCs w:val="20"/>
              </w:rPr>
            </w:pPr>
            <w:r w:rsidRPr="00E76DEA">
              <w:rPr>
                <w:rFonts w:ascii="Arial" w:hAnsi="Arial" w:cs="Arial"/>
                <w:sz w:val="16"/>
                <w:szCs w:val="20"/>
              </w:rPr>
              <w:t>Uniform deceleration</w:t>
            </w:r>
          </w:p>
        </w:tc>
        <w:tc>
          <w:tcPr>
            <w:tcW w:w="3596" w:type="dxa"/>
            <w:vAlign w:val="center"/>
          </w:tcPr>
          <w:p w:rsidR="00E76DEA" w:rsidRPr="00E76DEA" w:rsidRDefault="00E76DEA" w:rsidP="00E76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Shaped</w:t>
            </w:r>
            <w:r w:rsidRPr="00E76DEA">
              <w:rPr>
                <w:rFonts w:ascii="Arial" w:hAnsi="Arial" w:cs="Arial"/>
                <w:sz w:val="16"/>
                <w:szCs w:val="20"/>
              </w:rPr>
              <w:t xml:space="preserve"> like a U</w:t>
            </w:r>
          </w:p>
        </w:tc>
      </w:tr>
      <w:tr w:rsidR="00E76DEA" w:rsidRPr="00E76DEA" w:rsidTr="00E76DE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76DEA" w:rsidRPr="00E76DEA" w:rsidRDefault="00E76DEA" w:rsidP="00E76DEA">
            <w:pPr>
              <w:jc w:val="right"/>
              <w:rPr>
                <w:rFonts w:ascii="Arial" w:hAnsi="Arial" w:cs="Arial"/>
                <w:sz w:val="16"/>
                <w:szCs w:val="20"/>
              </w:rPr>
            </w:pPr>
            <w:r w:rsidRPr="00E76DEA">
              <w:rPr>
                <w:rFonts w:ascii="Arial" w:hAnsi="Arial" w:cs="Arial"/>
                <w:sz w:val="16"/>
                <w:szCs w:val="20"/>
              </w:rPr>
              <w:t>Early</w:t>
            </w:r>
          </w:p>
        </w:tc>
        <w:tc>
          <w:tcPr>
            <w:tcW w:w="3596" w:type="dxa"/>
            <w:vAlign w:val="center"/>
          </w:tcPr>
          <w:p w:rsidR="00E76DEA" w:rsidRPr="00E76DEA" w:rsidRDefault="00E76DEA" w:rsidP="00E76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W</w:t>
            </w:r>
            <w:r w:rsidRPr="00E76DEA">
              <w:rPr>
                <w:rFonts w:ascii="Arial" w:hAnsi="Arial" w:cs="Arial"/>
                <w:sz w:val="16"/>
                <w:szCs w:val="20"/>
              </w:rPr>
              <w:t xml:space="preserve">ith </w:t>
            </w:r>
            <w:r w:rsidR="003350FF">
              <w:rPr>
                <w:rFonts w:ascii="Arial" w:hAnsi="Arial" w:cs="Arial"/>
                <w:sz w:val="16"/>
                <w:szCs w:val="20"/>
              </w:rPr>
              <w:t xml:space="preserve">the </w:t>
            </w:r>
            <w:r w:rsidRPr="00E76DEA">
              <w:rPr>
                <w:rFonts w:ascii="Arial" w:hAnsi="Arial" w:cs="Arial"/>
                <w:sz w:val="16"/>
                <w:szCs w:val="20"/>
              </w:rPr>
              <w:t>contraction</w:t>
            </w:r>
          </w:p>
        </w:tc>
      </w:tr>
      <w:tr w:rsidR="00E76DEA" w:rsidRPr="00E76DEA" w:rsidTr="00E76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76DEA" w:rsidRPr="00E76DEA" w:rsidRDefault="00E76DEA" w:rsidP="00E76DEA">
            <w:pPr>
              <w:jc w:val="right"/>
              <w:rPr>
                <w:rFonts w:ascii="Arial" w:hAnsi="Arial" w:cs="Arial"/>
                <w:sz w:val="16"/>
                <w:szCs w:val="20"/>
              </w:rPr>
            </w:pPr>
            <w:r w:rsidRPr="00E76DEA">
              <w:rPr>
                <w:rFonts w:ascii="Arial" w:hAnsi="Arial" w:cs="Arial"/>
                <w:sz w:val="16"/>
                <w:szCs w:val="20"/>
              </w:rPr>
              <w:t>Late</w:t>
            </w:r>
          </w:p>
        </w:tc>
        <w:tc>
          <w:tcPr>
            <w:tcW w:w="3596" w:type="dxa"/>
            <w:vAlign w:val="center"/>
          </w:tcPr>
          <w:p w:rsidR="00E76DEA" w:rsidRPr="00E76DEA" w:rsidRDefault="00E76DEA" w:rsidP="00E76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</w:t>
            </w:r>
            <w:r w:rsidRPr="00E76DEA">
              <w:rPr>
                <w:rFonts w:ascii="Arial" w:hAnsi="Arial" w:cs="Arial"/>
                <w:sz w:val="16"/>
                <w:szCs w:val="20"/>
              </w:rPr>
              <w:t xml:space="preserve">fter </w:t>
            </w:r>
            <w:r w:rsidR="003350FF">
              <w:rPr>
                <w:rFonts w:ascii="Arial" w:hAnsi="Arial" w:cs="Arial"/>
                <w:sz w:val="16"/>
                <w:szCs w:val="20"/>
              </w:rPr>
              <w:t xml:space="preserve">the </w:t>
            </w:r>
            <w:r w:rsidRPr="00E76DEA">
              <w:rPr>
                <w:rFonts w:ascii="Arial" w:hAnsi="Arial" w:cs="Arial"/>
                <w:sz w:val="16"/>
                <w:szCs w:val="20"/>
              </w:rPr>
              <w:t>contraction</w:t>
            </w:r>
          </w:p>
        </w:tc>
      </w:tr>
      <w:tr w:rsidR="00E76DEA" w:rsidRPr="0003343C" w:rsidTr="00E76DE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4" w:space="0" w:color="auto"/>
            </w:tcBorders>
            <w:vAlign w:val="center"/>
          </w:tcPr>
          <w:p w:rsidR="00E76DEA" w:rsidRPr="00E76DEA" w:rsidRDefault="00E76DEA" w:rsidP="00E76DEA">
            <w:pPr>
              <w:jc w:val="right"/>
              <w:rPr>
                <w:rFonts w:ascii="Arial" w:hAnsi="Arial" w:cs="Arial"/>
                <w:sz w:val="16"/>
                <w:szCs w:val="20"/>
              </w:rPr>
            </w:pPr>
            <w:r w:rsidRPr="00E76DEA">
              <w:rPr>
                <w:rFonts w:ascii="Arial" w:hAnsi="Arial" w:cs="Arial"/>
                <w:sz w:val="16"/>
                <w:szCs w:val="20"/>
              </w:rPr>
              <w:t>Variable</w:t>
            </w:r>
          </w:p>
        </w:tc>
        <w:tc>
          <w:tcPr>
            <w:tcW w:w="3596" w:type="dxa"/>
            <w:tcBorders>
              <w:bottom w:val="single" w:sz="4" w:space="0" w:color="auto"/>
            </w:tcBorders>
            <w:vAlign w:val="center"/>
          </w:tcPr>
          <w:p w:rsidR="00E76DEA" w:rsidRPr="0003343C" w:rsidRDefault="004E03CF" w:rsidP="0019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Can take on any form</w:t>
            </w:r>
            <w:r w:rsidR="00E76DEA" w:rsidRPr="00E76DEA">
              <w:rPr>
                <w:rFonts w:ascii="Arial" w:hAnsi="Arial" w:cs="Arial"/>
                <w:sz w:val="16"/>
                <w:szCs w:val="20"/>
              </w:rPr>
              <w:t xml:space="preserve"> </w:t>
            </w:r>
            <w:r>
              <w:rPr>
                <w:rFonts w:ascii="Arial" w:hAnsi="Arial" w:cs="Arial"/>
                <w:sz w:val="16"/>
                <w:szCs w:val="20"/>
              </w:rPr>
              <w:t>(</w:t>
            </w:r>
            <w:r w:rsidR="00196C1A">
              <w:rPr>
                <w:rFonts w:ascii="Arial" w:hAnsi="Arial" w:cs="Arial"/>
                <w:sz w:val="16"/>
                <w:szCs w:val="20"/>
              </w:rPr>
              <w:t>look up</w:t>
            </w:r>
            <w:bookmarkStart w:id="0" w:name="_GoBack"/>
            <w:bookmarkEnd w:id="0"/>
            <w:r w:rsidR="00BD0E49">
              <w:rPr>
                <w:rFonts w:ascii="Arial" w:hAnsi="Arial" w:cs="Arial"/>
                <w:sz w:val="16"/>
                <w:szCs w:val="20"/>
              </w:rPr>
              <w:t xml:space="preserve"> definition</w:t>
            </w:r>
            <w:r>
              <w:rPr>
                <w:rFonts w:ascii="Arial" w:hAnsi="Arial" w:cs="Arial"/>
                <w:sz w:val="16"/>
                <w:szCs w:val="20"/>
              </w:rPr>
              <w:t>)</w:t>
            </w:r>
          </w:p>
        </w:tc>
      </w:tr>
    </w:tbl>
    <w:p w:rsidR="00E178F8" w:rsidRPr="0003343C" w:rsidRDefault="00E178F8" w:rsidP="00E76DEA">
      <w:pPr>
        <w:spacing w:before="80" w:after="0"/>
        <w:rPr>
          <w:rFonts w:ascii="Arial" w:hAnsi="Arial" w:cs="Arial"/>
          <w:sz w:val="16"/>
          <w:szCs w:val="20"/>
        </w:rPr>
      </w:pPr>
    </w:p>
    <w:sectPr w:rsidR="00E178F8" w:rsidRPr="0003343C" w:rsidSect="00E76DEA">
      <w:pgSz w:w="5670" w:h="7371"/>
      <w:pgMar w:top="113" w:right="113" w:bottom="28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F8"/>
    <w:rsid w:val="0003343C"/>
    <w:rsid w:val="000B66C1"/>
    <w:rsid w:val="00120D3D"/>
    <w:rsid w:val="00155AF9"/>
    <w:rsid w:val="00196C1A"/>
    <w:rsid w:val="001B6988"/>
    <w:rsid w:val="001C4275"/>
    <w:rsid w:val="00236D39"/>
    <w:rsid w:val="0027021D"/>
    <w:rsid w:val="00287011"/>
    <w:rsid w:val="003350FF"/>
    <w:rsid w:val="00390F60"/>
    <w:rsid w:val="003F2544"/>
    <w:rsid w:val="004E03CF"/>
    <w:rsid w:val="00567C40"/>
    <w:rsid w:val="00797249"/>
    <w:rsid w:val="008C35ED"/>
    <w:rsid w:val="008F291A"/>
    <w:rsid w:val="00A05FDE"/>
    <w:rsid w:val="00A3312B"/>
    <w:rsid w:val="00AA10BF"/>
    <w:rsid w:val="00AC0027"/>
    <w:rsid w:val="00B253EB"/>
    <w:rsid w:val="00BD0E49"/>
    <w:rsid w:val="00CD6FA0"/>
    <w:rsid w:val="00D5720C"/>
    <w:rsid w:val="00D61CDB"/>
    <w:rsid w:val="00E178F8"/>
    <w:rsid w:val="00E76DEA"/>
    <w:rsid w:val="00EF72CB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301FD-972B-4C26-955F-C88A6F33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CD6F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76DEA"/>
    <w:pPr>
      <w:ind w:left="720"/>
      <w:contextualSpacing/>
    </w:pPr>
  </w:style>
  <w:style w:type="table" w:styleId="TableGrid">
    <w:name w:val="Table Grid"/>
    <w:basedOn w:val="TableNormal"/>
    <w:uiPriority w:val="39"/>
    <w:rsid w:val="00E76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76D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6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54</TotalTime>
  <Pages>2</Pages>
  <Words>117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23</cp:revision>
  <dcterms:created xsi:type="dcterms:W3CDTF">2016-02-24T11:41:00Z</dcterms:created>
  <dcterms:modified xsi:type="dcterms:W3CDTF">2016-02-24T19:56:00Z</dcterms:modified>
</cp:coreProperties>
</file>