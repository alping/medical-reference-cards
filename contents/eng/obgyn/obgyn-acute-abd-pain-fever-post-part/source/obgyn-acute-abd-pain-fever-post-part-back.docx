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444" w:type="dxa"/>
        <w:jc w:val="center"/>
        <w:tblLook w:val="0480" w:firstRow="0" w:lastRow="0" w:firstColumn="1" w:lastColumn="0" w:noHBand="0" w:noVBand="1"/>
      </w:tblPr>
      <w:tblGrid>
        <w:gridCol w:w="709"/>
        <w:gridCol w:w="4735"/>
      </w:tblGrid>
      <w:tr w:rsidR="003843AD" w:rsidRPr="003843AD" w:rsidTr="0080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right w:val="dotted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843AD" w:rsidRPr="003843AD" w:rsidRDefault="003843AD" w:rsidP="003843AD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  <w:r w:rsidRPr="00803B3D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GB"/>
              </w:rPr>
              <w:t>Mastitis</w:t>
            </w:r>
          </w:p>
        </w:tc>
        <w:tc>
          <w:tcPr>
            <w:tcW w:w="4735" w:type="dxa"/>
            <w:tcBorders>
              <w:left w:val="dotted" w:sz="4" w:space="0" w:color="auto"/>
            </w:tcBorders>
            <w:noWrap/>
            <w:vAlign w:val="center"/>
            <w:hideMark/>
          </w:tcPr>
          <w:p w:rsidR="003843AD" w:rsidRPr="00B82519" w:rsidRDefault="003843AD" w:rsidP="00384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</w:pPr>
            <w:r w:rsidRPr="00B82519"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  <w:t>Redness, tender</w:t>
            </w:r>
            <w:r w:rsidR="00900B34" w:rsidRPr="00B82519"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  <w:t>ness,</w:t>
            </w:r>
            <w:r w:rsidRPr="00B82519"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  <w:t xml:space="preserve"> and increased heat</w:t>
            </w:r>
            <w:r w:rsidR="00900B34" w:rsidRPr="00B82519"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  <w:t>,</w:t>
            </w:r>
            <w:r w:rsidRPr="00B82519"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  <w:t xml:space="preserve"> in</w:t>
            </w:r>
            <w:r w:rsidR="00900B34" w:rsidRPr="00B82519"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  <w:t xml:space="preserve"> a</w:t>
            </w:r>
            <w:r w:rsidRPr="00B82519"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  <w:t xml:space="preserve"> localized area. Palpable resistance. High fever. CRP↑</w:t>
            </w:r>
          </w:p>
        </w:tc>
      </w:tr>
      <w:tr w:rsidR="003843AD" w:rsidRPr="003843AD" w:rsidTr="00B84D69">
        <w:trPr>
          <w:cantSplit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tcBorders>
              <w:right w:val="dotted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843AD" w:rsidRPr="003843AD" w:rsidRDefault="003843AD" w:rsidP="003843AD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</w:p>
        </w:tc>
        <w:tc>
          <w:tcPr>
            <w:tcW w:w="4735" w:type="dxa"/>
            <w:tcBorders>
              <w:left w:val="dotted" w:sz="4" w:space="0" w:color="auto"/>
            </w:tcBorders>
            <w:noWrap/>
            <w:vAlign w:val="center"/>
            <w:hideMark/>
          </w:tcPr>
          <w:p w:rsidR="003843AD" w:rsidRPr="003843AD" w:rsidRDefault="003843AD" w:rsidP="00384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  <w:r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Breast feeding (empty the breast)</w:t>
            </w:r>
            <w:r w:rsidR="00900B34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 xml:space="preserve"> pump if needed</w:t>
            </w:r>
            <w:r w:rsidR="00900B34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br/>
            </w:r>
            <w:r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Culture if wound</w:t>
            </w:r>
            <w:r w:rsidR="00900B34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br/>
            </w:r>
            <w:proofErr w:type="spellStart"/>
            <w:r w:rsidR="0058488D" w:rsidRPr="0058488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Flukloxacillin</w:t>
            </w:r>
            <w:proofErr w:type="spellEnd"/>
            <w:r w:rsidR="0058488D" w:rsidRPr="0058488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 xml:space="preserve"> </w:t>
            </w:r>
            <w:r w:rsidR="0058488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(</w:t>
            </w:r>
            <w:proofErr w:type="spellStart"/>
            <w:r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Heracillin</w:t>
            </w:r>
            <w:proofErr w:type="spellEnd"/>
            <w:r w:rsidR="0058488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)</w:t>
            </w:r>
            <w:r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 xml:space="preserve"> 1g x3</w:t>
            </w:r>
            <w:r w:rsidR="00803B3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br/>
            </w:r>
            <w:r w:rsidR="00803B3D"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If</w:t>
            </w:r>
            <w:r w:rsidR="00803B3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 xml:space="preserve"> abscess:</w:t>
            </w:r>
            <w:r w:rsidR="00803B3D"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 xml:space="preserve"> Ultrasound drainage and culture.</w:t>
            </w:r>
          </w:p>
        </w:tc>
      </w:tr>
      <w:tr w:rsidR="003843AD" w:rsidRPr="003843AD" w:rsidTr="00B8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843AD" w:rsidRPr="003843AD" w:rsidRDefault="003843AD" w:rsidP="003843AD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  <w:r w:rsidRPr="00803B3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Endometritis</w:t>
            </w:r>
          </w:p>
        </w:tc>
        <w:tc>
          <w:tcPr>
            <w:tcW w:w="4735" w:type="dxa"/>
            <w:tcBorders>
              <w:top w:val="dotted" w:sz="4" w:space="0" w:color="auto"/>
              <w:left w:val="dotted" w:sz="4" w:space="0" w:color="auto"/>
            </w:tcBorders>
            <w:noWrap/>
            <w:vAlign w:val="center"/>
            <w:hideMark/>
          </w:tcPr>
          <w:p w:rsidR="003843AD" w:rsidRPr="00B82519" w:rsidRDefault="00B82519" w:rsidP="00384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  <w:t>Abd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  <w:t>.</w:t>
            </w:r>
            <w:r w:rsidR="003843AD" w:rsidRPr="00B82519"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  <w:t xml:space="preserve"> </w:t>
            </w:r>
            <w:proofErr w:type="gramStart"/>
            <w:r w:rsidR="003843AD" w:rsidRPr="00B82519"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  <w:t>pain</w:t>
            </w:r>
            <w:proofErr w:type="gramEnd"/>
            <w:r w:rsidR="003843AD" w:rsidRPr="00B82519"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  <w:t>. Tender uterus. Malodorous bloody discharge. CRP↑</w:t>
            </w:r>
          </w:p>
        </w:tc>
      </w:tr>
      <w:tr w:rsidR="003843AD" w:rsidRPr="003843AD" w:rsidTr="00B01F91">
        <w:trPr>
          <w:cantSplit/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tcBorders>
              <w:right w:val="dotted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843AD" w:rsidRPr="003843AD" w:rsidRDefault="003843AD" w:rsidP="003843AD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</w:p>
        </w:tc>
        <w:tc>
          <w:tcPr>
            <w:tcW w:w="4735" w:type="dxa"/>
            <w:tcBorders>
              <w:left w:val="dotted" w:sz="4" w:space="0" w:color="auto"/>
            </w:tcBorders>
            <w:noWrap/>
            <w:vAlign w:val="center"/>
            <w:hideMark/>
          </w:tcPr>
          <w:p w:rsidR="006971A4" w:rsidRDefault="003843AD" w:rsidP="0069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  <w:r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 xml:space="preserve">Cervical culture </w:t>
            </w:r>
            <w:r w:rsidR="006971A4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 xml:space="preserve">(streptococcus), blood </w:t>
            </w:r>
            <w:proofErr w:type="spellStart"/>
            <w:r w:rsidR="006971A4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culture</w:t>
            </w:r>
          </w:p>
          <w:p w:rsidR="003843AD" w:rsidRDefault="006971A4" w:rsidP="0069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Methergin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 xml:space="preserve"> + antibiotics:</w:t>
            </w:r>
          </w:p>
          <w:p w:rsidR="006971A4" w:rsidRPr="003843AD" w:rsidRDefault="006971A4" w:rsidP="0069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8"/>
                <w:lang w:eastAsia="en-GB"/>
              </w:rPr>
              <w:t xml:space="preserve">  </w:t>
            </w:r>
            <w:r w:rsidRPr="006971A4">
              <w:rPr>
                <w:rFonts w:ascii="Arial" w:eastAsia="Times New Roman" w:hAnsi="Arial" w:cs="Arial"/>
                <w:color w:val="000000"/>
                <w:sz w:val="14"/>
                <w:szCs w:val="18"/>
                <w:lang w:eastAsia="en-GB"/>
              </w:rPr>
              <w:t>Within days: p</w:t>
            </w:r>
            <w:bookmarkStart w:id="0" w:name="_GoBack"/>
            <w:bookmarkEnd w:id="0"/>
            <w:r w:rsidRPr="006971A4">
              <w:rPr>
                <w:rFonts w:ascii="Arial" w:eastAsia="Times New Roman" w:hAnsi="Arial" w:cs="Arial"/>
                <w:color w:val="000000"/>
                <w:sz w:val="14"/>
                <w:szCs w:val="18"/>
                <w:lang w:eastAsia="en-GB"/>
              </w:rPr>
              <w:t>ip/</w:t>
            </w:r>
            <w:proofErr w:type="spellStart"/>
            <w:r w:rsidRPr="006971A4">
              <w:rPr>
                <w:rFonts w:ascii="Arial" w:eastAsia="Times New Roman" w:hAnsi="Arial" w:cs="Arial"/>
                <w:color w:val="000000"/>
                <w:sz w:val="14"/>
                <w:szCs w:val="18"/>
                <w:lang w:eastAsia="en-GB"/>
              </w:rPr>
              <w:t>tazo</w:t>
            </w:r>
            <w:proofErr w:type="spellEnd"/>
            <w:r w:rsidRPr="006971A4">
              <w:rPr>
                <w:rFonts w:ascii="Arial" w:eastAsia="Times New Roman" w:hAnsi="Arial" w:cs="Arial"/>
                <w:color w:val="000000"/>
                <w:sz w:val="14"/>
                <w:szCs w:val="18"/>
                <w:lang w:eastAsia="en-GB"/>
              </w:rPr>
              <w:t xml:space="preserve"> 4g x4</w:t>
            </w:r>
            <w:r w:rsidRPr="006971A4">
              <w:rPr>
                <w:rFonts w:ascii="Arial" w:eastAsia="Times New Roman" w:hAnsi="Arial" w:cs="Arial"/>
                <w:color w:val="000000"/>
                <w:sz w:val="14"/>
                <w:szCs w:val="18"/>
                <w:lang w:eastAsia="en-GB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4"/>
                <w:szCs w:val="18"/>
                <w:lang w:eastAsia="en-GB"/>
              </w:rPr>
              <w:t xml:space="preserve">  </w:t>
            </w:r>
            <w:r w:rsidRPr="006971A4">
              <w:rPr>
                <w:rFonts w:ascii="Arial" w:eastAsia="Times New Roman" w:hAnsi="Arial" w:cs="Arial"/>
                <w:color w:val="000000"/>
                <w:sz w:val="14"/>
                <w:szCs w:val="18"/>
                <w:lang w:eastAsia="en-GB"/>
              </w:rPr>
              <w:t xml:space="preserve">Late: </w:t>
            </w:r>
            <w:proofErr w:type="spellStart"/>
            <w:r w:rsidRPr="006971A4">
              <w:rPr>
                <w:rFonts w:ascii="Arial" w:eastAsia="Times New Roman" w:hAnsi="Arial" w:cs="Arial"/>
                <w:color w:val="000000"/>
                <w:sz w:val="14"/>
                <w:szCs w:val="18"/>
                <w:lang w:eastAsia="en-GB"/>
              </w:rPr>
              <w:t>amoxi</w:t>
            </w:r>
            <w:proofErr w:type="spellEnd"/>
            <w:r w:rsidRPr="006971A4">
              <w:rPr>
                <w:rFonts w:ascii="Arial" w:eastAsia="Times New Roman" w:hAnsi="Arial" w:cs="Arial"/>
                <w:color w:val="000000"/>
                <w:sz w:val="14"/>
                <w:szCs w:val="18"/>
                <w:lang w:eastAsia="en-GB"/>
              </w:rPr>
              <w:t>/</w:t>
            </w:r>
            <w:proofErr w:type="spellStart"/>
            <w:r w:rsidRPr="006971A4">
              <w:rPr>
                <w:rFonts w:ascii="Arial" w:eastAsia="Times New Roman" w:hAnsi="Arial" w:cs="Arial"/>
                <w:color w:val="000000"/>
                <w:sz w:val="14"/>
                <w:szCs w:val="18"/>
                <w:lang w:eastAsia="en-GB"/>
              </w:rPr>
              <w:t>klav</w:t>
            </w:r>
            <w:proofErr w:type="spellEnd"/>
            <w:r w:rsidRPr="006971A4">
              <w:rPr>
                <w:rFonts w:ascii="Arial" w:eastAsia="Times New Roman" w:hAnsi="Arial" w:cs="Arial"/>
                <w:color w:val="000000"/>
                <w:sz w:val="14"/>
                <w:szCs w:val="18"/>
                <w:lang w:eastAsia="en-GB"/>
              </w:rPr>
              <w:t xml:space="preserve"> 500mg/125mg x3 + </w:t>
            </w:r>
            <w:proofErr w:type="spellStart"/>
            <w:r w:rsidRPr="006971A4">
              <w:rPr>
                <w:rFonts w:ascii="Arial" w:eastAsia="Times New Roman" w:hAnsi="Arial" w:cs="Arial"/>
                <w:color w:val="000000"/>
                <w:sz w:val="14"/>
                <w:szCs w:val="18"/>
                <w:lang w:eastAsia="en-GB"/>
              </w:rPr>
              <w:t>metronidazol</w:t>
            </w:r>
            <w:proofErr w:type="spellEnd"/>
            <w:r w:rsidRPr="006971A4">
              <w:rPr>
                <w:rFonts w:ascii="Arial" w:eastAsia="Times New Roman" w:hAnsi="Arial" w:cs="Arial"/>
                <w:color w:val="000000"/>
                <w:sz w:val="14"/>
                <w:szCs w:val="18"/>
                <w:lang w:eastAsia="en-GB"/>
              </w:rPr>
              <w:t xml:space="preserve"> 400mg x3 5-10d</w:t>
            </w:r>
          </w:p>
        </w:tc>
      </w:tr>
      <w:tr w:rsidR="003843AD" w:rsidRPr="003843AD" w:rsidTr="0069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843AD" w:rsidRPr="003843AD" w:rsidRDefault="003843AD" w:rsidP="003843AD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  <w:r w:rsidRPr="00803B3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Wound infection</w:t>
            </w:r>
          </w:p>
        </w:tc>
        <w:tc>
          <w:tcPr>
            <w:tcW w:w="4735" w:type="dxa"/>
            <w:tcBorders>
              <w:top w:val="dotted" w:sz="4" w:space="0" w:color="auto"/>
              <w:left w:val="dotted" w:sz="4" w:space="0" w:color="auto"/>
            </w:tcBorders>
            <w:noWrap/>
            <w:vAlign w:val="center"/>
            <w:hideMark/>
          </w:tcPr>
          <w:p w:rsidR="003843AD" w:rsidRPr="00B82519" w:rsidRDefault="00B84D69" w:rsidP="00B8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</w:pPr>
            <w:r w:rsidRPr="00B82519"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  <w:t>Redness, pus</w:t>
            </w:r>
          </w:p>
        </w:tc>
      </w:tr>
      <w:tr w:rsidR="003843AD" w:rsidRPr="003843AD" w:rsidTr="006971A4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843AD" w:rsidRPr="003843AD" w:rsidRDefault="003843AD" w:rsidP="003843AD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</w:p>
        </w:tc>
        <w:tc>
          <w:tcPr>
            <w:tcW w:w="4735" w:type="dxa"/>
            <w:tcBorders>
              <w:left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:rsidR="003843AD" w:rsidRPr="003843AD" w:rsidRDefault="003843AD" w:rsidP="00384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  <w:r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Wound c</w:t>
            </w:r>
            <w:r w:rsidR="00900B34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ulture</w:t>
            </w:r>
            <w:r w:rsidR="00900B34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br/>
            </w:r>
            <w:r w:rsidR="00B84D69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Debridement</w:t>
            </w:r>
          </w:p>
        </w:tc>
      </w:tr>
      <w:tr w:rsidR="003843AD" w:rsidRPr="003843AD" w:rsidTr="0069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843AD" w:rsidRPr="003843AD" w:rsidRDefault="003843AD" w:rsidP="003843AD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  <w:r w:rsidRPr="00803B3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Pneumonia</w:t>
            </w:r>
          </w:p>
        </w:tc>
        <w:tc>
          <w:tcPr>
            <w:tcW w:w="4735" w:type="dxa"/>
            <w:tcBorders>
              <w:top w:val="dotted" w:sz="4" w:space="0" w:color="auto"/>
              <w:left w:val="dotted" w:sz="4" w:space="0" w:color="auto"/>
            </w:tcBorders>
            <w:noWrap/>
            <w:vAlign w:val="center"/>
            <w:hideMark/>
          </w:tcPr>
          <w:p w:rsidR="003843AD" w:rsidRPr="00B82519" w:rsidRDefault="00300EA8" w:rsidP="00384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</w:pPr>
            <w:r w:rsidRPr="00B82519"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  <w:t>Coughing, pleural pain</w:t>
            </w:r>
          </w:p>
        </w:tc>
      </w:tr>
      <w:tr w:rsidR="003843AD" w:rsidRPr="003843AD" w:rsidTr="006971A4">
        <w:trPr>
          <w:cantSplit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843AD" w:rsidRPr="003843AD" w:rsidRDefault="003843AD" w:rsidP="003843AD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</w:p>
        </w:tc>
        <w:tc>
          <w:tcPr>
            <w:tcW w:w="4735" w:type="dxa"/>
            <w:tcBorders>
              <w:left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:rsidR="003843AD" w:rsidRPr="003843AD" w:rsidRDefault="003843AD" w:rsidP="0030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  <w:r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Clinical examination,</w:t>
            </w:r>
            <w:r w:rsidR="00300EA8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 xml:space="preserve"> X-ray if needed</w:t>
            </w:r>
            <w:r w:rsidR="00300EA8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br/>
              <w:t>If u</w:t>
            </w:r>
            <w:r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 xml:space="preserve">ncomplicated: </w:t>
            </w:r>
            <w:proofErr w:type="spellStart"/>
            <w:r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PcG</w:t>
            </w:r>
            <w:proofErr w:type="spellEnd"/>
          </w:p>
        </w:tc>
      </w:tr>
      <w:tr w:rsidR="003843AD" w:rsidRPr="003843AD" w:rsidTr="0069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843AD" w:rsidRPr="003843AD" w:rsidRDefault="003843AD" w:rsidP="003843AD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  <w:r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Urinary</w:t>
            </w:r>
            <w:r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 xml:space="preserve"> tract</w:t>
            </w:r>
            <w:r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 xml:space="preserve"> inf</w:t>
            </w:r>
            <w:r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.</w:t>
            </w:r>
          </w:p>
        </w:tc>
        <w:tc>
          <w:tcPr>
            <w:tcW w:w="4735" w:type="dxa"/>
            <w:tcBorders>
              <w:top w:val="dotted" w:sz="4" w:space="0" w:color="auto"/>
              <w:left w:val="dotted" w:sz="4" w:space="0" w:color="auto"/>
            </w:tcBorders>
            <w:noWrap/>
            <w:vAlign w:val="center"/>
            <w:hideMark/>
          </w:tcPr>
          <w:p w:rsidR="003843AD" w:rsidRPr="00B82519" w:rsidRDefault="003843AD" w:rsidP="00384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</w:pPr>
            <w:r w:rsidRPr="00B82519"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  <w:t>Urinary urgency and tenderness over kidneys or bladder</w:t>
            </w:r>
          </w:p>
        </w:tc>
      </w:tr>
      <w:tr w:rsidR="003843AD" w:rsidRPr="003843AD" w:rsidTr="006971A4">
        <w:trPr>
          <w:cantSplit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843AD" w:rsidRPr="003843AD" w:rsidRDefault="003843AD" w:rsidP="003843AD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</w:p>
        </w:tc>
        <w:tc>
          <w:tcPr>
            <w:tcW w:w="4735" w:type="dxa"/>
            <w:tcBorders>
              <w:left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:rsidR="003843AD" w:rsidRPr="003843AD" w:rsidRDefault="00C81ADA" w:rsidP="00A6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Urine culture</w:t>
            </w:r>
            <w:r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br/>
            </w:r>
            <w:r w:rsidR="00A60B82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Antibiotics, e</w:t>
            </w:r>
            <w:r w:rsidR="003843AD"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.</w:t>
            </w:r>
            <w:r w:rsidR="00A60B82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g</w:t>
            </w:r>
            <w:r w:rsidR="003843AD"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 xml:space="preserve">. </w:t>
            </w:r>
            <w:proofErr w:type="spellStart"/>
            <w:r w:rsidR="003843AD"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Selexid</w:t>
            </w:r>
            <w:proofErr w:type="spellEnd"/>
            <w:r w:rsidR="003843AD"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 xml:space="preserve"> (CAVE </w:t>
            </w:r>
            <w:proofErr w:type="spellStart"/>
            <w:r w:rsidR="003843AD"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Furadantin</w:t>
            </w:r>
            <w:proofErr w:type="spellEnd"/>
            <w:r w:rsidR="003843AD"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)</w:t>
            </w:r>
          </w:p>
        </w:tc>
      </w:tr>
      <w:tr w:rsidR="003843AD" w:rsidRPr="003843AD" w:rsidTr="0069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843AD" w:rsidRPr="003843AD" w:rsidRDefault="003843AD" w:rsidP="003843AD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  <w:r w:rsidRPr="003843AD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Thrombosis</w:t>
            </w:r>
          </w:p>
        </w:tc>
        <w:tc>
          <w:tcPr>
            <w:tcW w:w="4735" w:type="dxa"/>
            <w:tcBorders>
              <w:top w:val="dotted" w:sz="4" w:space="0" w:color="auto"/>
              <w:left w:val="dotted" w:sz="4" w:space="0" w:color="auto"/>
            </w:tcBorders>
            <w:noWrap/>
            <w:vAlign w:val="center"/>
            <w:hideMark/>
          </w:tcPr>
          <w:p w:rsidR="003843AD" w:rsidRPr="00B82519" w:rsidRDefault="003843AD" w:rsidP="00384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</w:pPr>
            <w:r w:rsidRPr="00B82519"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  <w:t>Si</w:t>
            </w:r>
            <w:r w:rsidR="00300EA8" w:rsidRPr="00B82519">
              <w:rPr>
                <w:rFonts w:ascii="Arial" w:eastAsia="Times New Roman" w:hAnsi="Arial" w:cs="Arial"/>
                <w:i/>
                <w:color w:val="000000"/>
                <w:sz w:val="16"/>
                <w:szCs w:val="18"/>
                <w:lang w:eastAsia="en-GB"/>
              </w:rPr>
              <w:t>gns of pulmonary embolus or DVT</w:t>
            </w:r>
          </w:p>
        </w:tc>
      </w:tr>
      <w:tr w:rsidR="003843AD" w:rsidRPr="003843AD" w:rsidTr="006971A4">
        <w:trPr>
          <w:cantSplit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3843AD" w:rsidRPr="003843AD" w:rsidRDefault="003843AD" w:rsidP="003843A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735" w:type="dxa"/>
            <w:tcBorders>
              <w:left w:val="dotted" w:sz="4" w:space="0" w:color="auto"/>
            </w:tcBorders>
            <w:noWrap/>
            <w:vAlign w:val="center"/>
            <w:hideMark/>
          </w:tcPr>
          <w:p w:rsidR="00C634B5" w:rsidRDefault="00C634B5" w:rsidP="00384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Ultrasound legs</w:t>
            </w:r>
          </w:p>
          <w:p w:rsidR="003843AD" w:rsidRPr="003843AD" w:rsidRDefault="00C634B5" w:rsidP="00384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Pulmonary CT if needed</w:t>
            </w:r>
          </w:p>
        </w:tc>
      </w:tr>
    </w:tbl>
    <w:p w:rsidR="00F00C2D" w:rsidRPr="00B71325" w:rsidRDefault="009247EC" w:rsidP="000B5EF7">
      <w:pPr>
        <w:spacing w:before="20" w:after="0"/>
        <w:jc w:val="center"/>
        <w:rPr>
          <w:rFonts w:ascii="Arial" w:hAnsi="Arial" w:cs="Arial"/>
          <w:sz w:val="12"/>
          <w:lang w:val="sv-SE"/>
        </w:rPr>
      </w:pPr>
      <w:r w:rsidRPr="00B71325">
        <w:rPr>
          <w:rFonts w:ascii="Arial" w:hAnsi="Arial" w:cs="Arial"/>
          <w:sz w:val="12"/>
          <w:lang w:val="sv-SE"/>
        </w:rPr>
        <w:t>Swedish BESLUT</w:t>
      </w:r>
      <w:r w:rsidR="00B71325">
        <w:rPr>
          <w:rFonts w:ascii="Arial" w:hAnsi="Arial" w:cs="Arial"/>
          <w:sz w:val="12"/>
          <w:lang w:val="sv-SE"/>
        </w:rPr>
        <w:t xml:space="preserve"> </w:t>
      </w:r>
      <w:r w:rsidRPr="00B71325">
        <w:rPr>
          <w:rFonts w:ascii="Arial" w:hAnsi="Arial" w:cs="Arial"/>
          <w:sz w:val="12"/>
          <w:lang w:val="sv-SE"/>
        </w:rPr>
        <w:t>=</w:t>
      </w:r>
      <w:r w:rsidR="00B71325">
        <w:rPr>
          <w:rFonts w:ascii="Arial" w:hAnsi="Arial" w:cs="Arial"/>
          <w:sz w:val="12"/>
          <w:lang w:val="sv-SE"/>
        </w:rPr>
        <w:t xml:space="preserve"> </w:t>
      </w:r>
      <w:r w:rsidRPr="00B71325">
        <w:rPr>
          <w:rFonts w:ascii="Arial" w:hAnsi="Arial" w:cs="Arial"/>
          <w:sz w:val="12"/>
          <w:lang w:val="sv-SE"/>
        </w:rPr>
        <w:t>Bröst</w:t>
      </w:r>
      <w:r w:rsidR="000B5EF7">
        <w:rPr>
          <w:rFonts w:ascii="Arial" w:hAnsi="Arial" w:cs="Arial"/>
          <w:sz w:val="12"/>
          <w:lang w:val="sv-SE"/>
        </w:rPr>
        <w:t>,</w:t>
      </w:r>
      <w:r w:rsidRPr="00B71325">
        <w:rPr>
          <w:rFonts w:ascii="Arial" w:hAnsi="Arial" w:cs="Arial"/>
          <w:sz w:val="12"/>
          <w:lang w:val="sv-SE"/>
        </w:rPr>
        <w:t xml:space="preserve"> Endometrit</w:t>
      </w:r>
      <w:r w:rsidR="000B5EF7">
        <w:rPr>
          <w:rFonts w:ascii="Arial" w:hAnsi="Arial" w:cs="Arial"/>
          <w:sz w:val="12"/>
          <w:lang w:val="sv-SE"/>
        </w:rPr>
        <w:t>,</w:t>
      </w:r>
      <w:r w:rsidRPr="00B71325">
        <w:rPr>
          <w:rFonts w:ascii="Arial" w:hAnsi="Arial" w:cs="Arial"/>
          <w:sz w:val="12"/>
          <w:lang w:val="sv-SE"/>
        </w:rPr>
        <w:t xml:space="preserve"> Sårinfektion</w:t>
      </w:r>
      <w:r w:rsidR="000B5EF7">
        <w:rPr>
          <w:rFonts w:ascii="Arial" w:hAnsi="Arial" w:cs="Arial"/>
          <w:sz w:val="12"/>
          <w:lang w:val="sv-SE"/>
        </w:rPr>
        <w:t>,</w:t>
      </w:r>
      <w:r w:rsidRPr="00B71325">
        <w:rPr>
          <w:rFonts w:ascii="Arial" w:hAnsi="Arial" w:cs="Arial"/>
          <w:sz w:val="12"/>
          <w:lang w:val="sv-SE"/>
        </w:rPr>
        <w:t xml:space="preserve"> Lunginflamm</w:t>
      </w:r>
      <w:r w:rsidR="00B71325" w:rsidRPr="00B71325">
        <w:rPr>
          <w:rFonts w:ascii="Arial" w:hAnsi="Arial" w:cs="Arial"/>
          <w:sz w:val="12"/>
          <w:lang w:val="sv-SE"/>
        </w:rPr>
        <w:t>ation</w:t>
      </w:r>
      <w:r w:rsidR="000B5EF7">
        <w:rPr>
          <w:rFonts w:ascii="Arial" w:hAnsi="Arial" w:cs="Arial"/>
          <w:sz w:val="12"/>
          <w:lang w:val="sv-SE"/>
        </w:rPr>
        <w:t>,</w:t>
      </w:r>
      <w:r w:rsidR="00B71325" w:rsidRPr="00B71325">
        <w:rPr>
          <w:rFonts w:ascii="Arial" w:hAnsi="Arial" w:cs="Arial"/>
          <w:sz w:val="12"/>
          <w:lang w:val="sv-SE"/>
        </w:rPr>
        <w:t xml:space="preserve"> Urinvägsinfektion</w:t>
      </w:r>
      <w:r w:rsidR="000B5EF7">
        <w:rPr>
          <w:rFonts w:ascii="Arial" w:hAnsi="Arial" w:cs="Arial"/>
          <w:sz w:val="12"/>
          <w:lang w:val="sv-SE"/>
        </w:rPr>
        <w:t>,</w:t>
      </w:r>
      <w:r w:rsidR="00B71325" w:rsidRPr="00B71325">
        <w:rPr>
          <w:rFonts w:ascii="Arial" w:hAnsi="Arial" w:cs="Arial"/>
          <w:sz w:val="12"/>
          <w:lang w:val="sv-SE"/>
        </w:rPr>
        <w:t xml:space="preserve"> Trombos</w:t>
      </w:r>
    </w:p>
    <w:sectPr w:rsidR="00F00C2D" w:rsidRPr="00B71325" w:rsidSect="00B71325">
      <w:pgSz w:w="5670" w:h="7371"/>
      <w:pgMar w:top="113" w:right="113" w:bottom="28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10"/>
    <w:rsid w:val="000B5EF7"/>
    <w:rsid w:val="001C4275"/>
    <w:rsid w:val="00300EA8"/>
    <w:rsid w:val="003843AD"/>
    <w:rsid w:val="004A3B7D"/>
    <w:rsid w:val="0058488D"/>
    <w:rsid w:val="006971A4"/>
    <w:rsid w:val="007201C5"/>
    <w:rsid w:val="00803B3D"/>
    <w:rsid w:val="008F5E33"/>
    <w:rsid w:val="008F6D9D"/>
    <w:rsid w:val="00900B34"/>
    <w:rsid w:val="009247EC"/>
    <w:rsid w:val="00A05FDE"/>
    <w:rsid w:val="00A3312B"/>
    <w:rsid w:val="00A53910"/>
    <w:rsid w:val="00A60B82"/>
    <w:rsid w:val="00B01F91"/>
    <w:rsid w:val="00B71325"/>
    <w:rsid w:val="00B82519"/>
    <w:rsid w:val="00B84D69"/>
    <w:rsid w:val="00C634B5"/>
    <w:rsid w:val="00C81ADA"/>
    <w:rsid w:val="00CE7E62"/>
    <w:rsid w:val="00DF75F0"/>
    <w:rsid w:val="00EF72CB"/>
    <w:rsid w:val="00F00C2D"/>
    <w:rsid w:val="00F23F26"/>
    <w:rsid w:val="00F241D4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D8C70-EDA4-4EA7-97F2-B71F7F4C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7E62"/>
    <w:rPr>
      <w:color w:val="808080"/>
    </w:rPr>
  </w:style>
  <w:style w:type="table" w:styleId="PlainTable4">
    <w:name w:val="Plain Table 4"/>
    <w:basedOn w:val="TableNormal"/>
    <w:uiPriority w:val="44"/>
    <w:rsid w:val="003843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3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74</TotalTime>
  <Pages>1</Pages>
  <Words>154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20</cp:revision>
  <dcterms:created xsi:type="dcterms:W3CDTF">2016-02-24T09:44:00Z</dcterms:created>
  <dcterms:modified xsi:type="dcterms:W3CDTF">2016-02-24T20:24:00Z</dcterms:modified>
</cp:coreProperties>
</file>