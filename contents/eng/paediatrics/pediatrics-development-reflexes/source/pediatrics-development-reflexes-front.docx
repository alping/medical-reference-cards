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3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9"/>
        <w:gridCol w:w="1418"/>
        <w:gridCol w:w="1559"/>
        <w:gridCol w:w="1757"/>
      </w:tblGrid>
      <w:tr w:rsidR="006F42EA" w:rsidRPr="005F499B" w:rsidTr="00CC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single" w:sz="4" w:space="0" w:color="auto"/>
            </w:tcBorders>
            <w:vAlign w:val="center"/>
          </w:tcPr>
          <w:p w:rsidR="006F42EA" w:rsidRPr="00691000" w:rsidRDefault="004925DB" w:rsidP="00CC703C">
            <w:pPr>
              <w:spacing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4676">
              <w:rPr>
                <w:rFonts w:ascii="Arial" w:hAnsi="Arial" w:cs="Arial"/>
                <w:sz w:val="14"/>
                <w:szCs w:val="18"/>
              </w:rPr>
              <w:t>Age (m)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CC703C">
            <w:pPr>
              <w:spacing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Gross motor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CC703C">
            <w:pPr>
              <w:spacing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Fine motor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CC703C">
            <w:pPr>
              <w:spacing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Cogn. &amp; Comm.</w:t>
            </w:r>
          </w:p>
        </w:tc>
      </w:tr>
      <w:tr w:rsidR="006F42EA" w:rsidRPr="004925DB" w:rsidTr="0020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</w:tcBorders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000">
              <w:rPr>
                <w:rFonts w:ascii="Arial" w:hAnsi="Arial" w:cs="Arial"/>
                <w:sz w:val="18"/>
                <w:szCs w:val="18"/>
              </w:rPr>
              <w:t>1-2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Lift head when p</w:t>
            </w:r>
            <w:bookmarkStart w:id="0" w:name="_GoBack"/>
            <w:bookmarkEnd w:id="0"/>
            <w:r w:rsidRPr="005F499B">
              <w:rPr>
                <w:rFonts w:ascii="Arial" w:hAnsi="Arial" w:cs="Arial"/>
                <w:sz w:val="18"/>
                <w:szCs w:val="18"/>
              </w:rPr>
              <w:t>rone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:rsidR="006F42EA" w:rsidRPr="005F499B" w:rsidRDefault="005F499B" w:rsidP="0090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Smile in resp. to face/voice, visual pref</w:t>
            </w:r>
            <w:r w:rsidR="009026DD">
              <w:rPr>
                <w:rFonts w:ascii="Arial" w:hAnsi="Arial" w:cs="Arial"/>
                <w:sz w:val="18"/>
                <w:szCs w:val="18"/>
                <w:lang w:val="en-US"/>
              </w:rPr>
              <w:t>erence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for human face</w:t>
            </w:r>
          </w:p>
        </w:tc>
      </w:tr>
      <w:tr w:rsidR="006F42EA" w:rsidRPr="005F499B" w:rsidTr="00204676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2-3</w:t>
            </w:r>
          </w:p>
        </w:tc>
        <w:tc>
          <w:tcPr>
            <w:tcW w:w="1418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Head steady in sitting</w:t>
            </w:r>
          </w:p>
        </w:tc>
        <w:tc>
          <w:tcPr>
            <w:tcW w:w="1559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</w:tr>
      <w:tr w:rsidR="006F42EA" w:rsidRPr="004925DB" w:rsidTr="0020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3-4</w:t>
            </w:r>
          </w:p>
        </w:tc>
        <w:tc>
          <w:tcPr>
            <w:tcW w:w="1418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Lift head &amp; chest w. ext. arms</w:t>
            </w:r>
          </w:p>
        </w:tc>
        <w:tc>
          <w:tcPr>
            <w:tcW w:w="1559" w:type="dxa"/>
            <w:vAlign w:val="center"/>
          </w:tcPr>
          <w:p w:rsidR="006F42EA" w:rsidRPr="005F499B" w:rsidRDefault="00691000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Grasp</w:t>
            </w:r>
            <w:r w:rsidR="006F42EA"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rattle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Sustain contact, displeasure if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soc.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contact broken, “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ngah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</w:tr>
      <w:tr w:rsidR="006F42EA" w:rsidRPr="005F499B" w:rsidTr="000839CF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5-6</w:t>
            </w:r>
          </w:p>
        </w:tc>
        <w:tc>
          <w:tcPr>
            <w:tcW w:w="1418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Roll over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Transfer objects hand to hand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Monosyllabic babble</w:t>
            </w:r>
          </w:p>
        </w:tc>
      </w:tr>
      <w:tr w:rsidR="006F42EA" w:rsidRPr="004925DB" w:rsidTr="0020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6-7</w:t>
            </w:r>
          </w:p>
        </w:tc>
        <w:tc>
          <w:tcPr>
            <w:tcW w:w="1418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Sit with support</w:t>
            </w:r>
          </w:p>
        </w:tc>
        <w:tc>
          <w:tcPr>
            <w:tcW w:w="1559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Polysyllabic babble, vowel sounds, enjoys mirrors</w:t>
            </w:r>
          </w:p>
        </w:tc>
      </w:tr>
      <w:tr w:rsidR="006F42EA" w:rsidRPr="005F499B" w:rsidTr="00204676">
        <w:trPr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7-8</w:t>
            </w:r>
          </w:p>
        </w:tc>
        <w:tc>
          <w:tcPr>
            <w:tcW w:w="1418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Sit without support, crawl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Thumb-finger grasp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Suspicious/afraid of strangers</w:t>
            </w:r>
          </w:p>
        </w:tc>
      </w:tr>
      <w:tr w:rsidR="006F42EA" w:rsidRPr="004925DB" w:rsidTr="0008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9-10</w:t>
            </w:r>
          </w:p>
        </w:tc>
        <w:tc>
          <w:tcPr>
            <w:tcW w:w="1418" w:type="dxa"/>
            <w:vAlign w:val="center"/>
          </w:tcPr>
          <w:p w:rsidR="006F42EA" w:rsidRPr="005F499B" w:rsidRDefault="002B31EB" w:rsidP="002B3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Pull to standing, </w:t>
            </w:r>
            <w:r w:rsidR="006F42EA" w:rsidRPr="005F499B">
              <w:rPr>
                <w:rFonts w:ascii="Arial" w:hAnsi="Arial" w:cs="Arial"/>
                <w:sz w:val="18"/>
                <w:szCs w:val="18"/>
                <w:lang w:val="en-US"/>
              </w:rPr>
              <w:t>walk holding furniture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Pincer grip</w:t>
            </w:r>
            <w:r w:rsidR="005F499B" w:rsidRPr="005F499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F499B" w:rsidRPr="005F499B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="00CB5A0B">
              <w:rPr>
                <w:rFonts w:ascii="Arial" w:hAnsi="Arial" w:cs="Arial"/>
                <w:sz w:val="18"/>
                <w:szCs w:val="18"/>
                <w:lang w:val="en-US"/>
              </w:rPr>
              <w:t>ang</w:t>
            </w:r>
            <w:r w:rsidR="004925DB">
              <w:rPr>
                <w:rFonts w:ascii="Arial" w:hAnsi="Arial" w:cs="Arial"/>
                <w:sz w:val="18"/>
                <w:szCs w:val="18"/>
                <w:lang w:val="en-US"/>
              </w:rPr>
              <w:t xml:space="preserve"> objects together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 peek-a-boo, wave bye-bye, respond to own name</w:t>
            </w:r>
          </w:p>
        </w:tc>
      </w:tr>
      <w:tr w:rsidR="006F42EA" w:rsidRPr="005F499B" w:rsidTr="00204676">
        <w:trPr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>12-18</w:t>
            </w:r>
          </w:p>
        </w:tc>
        <w:tc>
          <w:tcPr>
            <w:tcW w:w="1418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Walk alone</w:t>
            </w:r>
          </w:p>
        </w:tc>
        <w:tc>
          <w:tcPr>
            <w:tcW w:w="1559" w:type="dxa"/>
            <w:vAlign w:val="center"/>
          </w:tcPr>
          <w:p w:rsidR="006F42EA" w:rsidRPr="005F499B" w:rsidRDefault="005F499B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Turn pages in book, scribble, build 2-cube tower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Speak a few words</w:t>
            </w:r>
          </w:p>
        </w:tc>
      </w:tr>
      <w:tr w:rsidR="006F42EA" w:rsidRPr="005F499B" w:rsidTr="00C0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F42EA" w:rsidRPr="00691000" w:rsidRDefault="006F42EA" w:rsidP="000317F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1000">
              <w:rPr>
                <w:rFonts w:ascii="Arial" w:hAnsi="Arial" w:cs="Arial"/>
                <w:sz w:val="18"/>
                <w:szCs w:val="18"/>
                <w:lang w:val="en-US"/>
              </w:rPr>
              <w:t xml:space="preserve">4 </w:t>
            </w:r>
            <w:r w:rsidR="00A1191F" w:rsidRPr="00691000">
              <w:rPr>
                <w:rFonts w:ascii="Arial" w:hAnsi="Arial" w:cs="Arial"/>
                <w:sz w:val="18"/>
                <w:szCs w:val="18"/>
                <w:lang w:val="en-US"/>
              </w:rPr>
              <w:t>yrs.</w:t>
            </w:r>
          </w:p>
        </w:tc>
        <w:tc>
          <w:tcPr>
            <w:tcW w:w="1418" w:type="dxa"/>
            <w:vAlign w:val="center"/>
          </w:tcPr>
          <w:p w:rsidR="006F42EA" w:rsidRPr="005F499B" w:rsidRDefault="006F42EA" w:rsidP="0023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Walk </w:t>
            </w:r>
            <w:r w:rsidR="002374B5">
              <w:rPr>
                <w:rFonts w:ascii="Arial" w:hAnsi="Arial" w:cs="Arial"/>
                <w:sz w:val="18"/>
                <w:szCs w:val="18"/>
                <w:lang w:val="en-US"/>
              </w:rPr>
              <w:t>in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a straight line, jump on one leg</w:t>
            </w:r>
          </w:p>
        </w:tc>
        <w:tc>
          <w:tcPr>
            <w:tcW w:w="1559" w:type="dxa"/>
            <w:vAlign w:val="center"/>
          </w:tcPr>
          <w:p w:rsidR="006F42EA" w:rsidRPr="005F499B" w:rsidRDefault="005F499B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Button clothes</w:t>
            </w:r>
          </w:p>
        </w:tc>
        <w:tc>
          <w:tcPr>
            <w:tcW w:w="1757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Answer questions, understand prepositions</w:t>
            </w:r>
          </w:p>
        </w:tc>
      </w:tr>
    </w:tbl>
    <w:p w:rsidR="00F00C2D" w:rsidRPr="005F499B" w:rsidRDefault="00F00C2D">
      <w:pPr>
        <w:rPr>
          <w:rFonts w:ascii="Arial" w:hAnsi="Arial" w:cs="Arial"/>
          <w:sz w:val="18"/>
          <w:szCs w:val="18"/>
          <w:lang w:val="en-US"/>
        </w:rPr>
      </w:pPr>
    </w:p>
    <w:sectPr w:rsidR="00F00C2D" w:rsidRPr="005F499B" w:rsidSect="004925DB">
      <w:pgSz w:w="5670" w:h="7371"/>
      <w:pgMar w:top="113" w:right="113" w:bottom="28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97"/>
    <w:rsid w:val="000317F8"/>
    <w:rsid w:val="000839CF"/>
    <w:rsid w:val="00183763"/>
    <w:rsid w:val="00204676"/>
    <w:rsid w:val="002374B5"/>
    <w:rsid w:val="002B31EB"/>
    <w:rsid w:val="004925DB"/>
    <w:rsid w:val="005F499B"/>
    <w:rsid w:val="00691000"/>
    <w:rsid w:val="006F42EA"/>
    <w:rsid w:val="008B716B"/>
    <w:rsid w:val="009026DD"/>
    <w:rsid w:val="00A05FDE"/>
    <w:rsid w:val="00A1191F"/>
    <w:rsid w:val="00A3312B"/>
    <w:rsid w:val="00B20CB6"/>
    <w:rsid w:val="00C0208F"/>
    <w:rsid w:val="00C11597"/>
    <w:rsid w:val="00CB5A0B"/>
    <w:rsid w:val="00CC703C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F8A26-DB70-4B2B-8F25-CB256D90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F42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29</TotalTime>
  <Pages>2</Pages>
  <Words>245</Words>
  <Characters>584</Characters>
  <Application>Microsoft Office Word</Application>
  <DocSecurity>0</DocSecurity>
  <Lines>146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17</cp:revision>
  <dcterms:created xsi:type="dcterms:W3CDTF">2016-02-14T17:15:00Z</dcterms:created>
  <dcterms:modified xsi:type="dcterms:W3CDTF">2016-02-25T17:38:00Z</dcterms:modified>
</cp:coreProperties>
</file>