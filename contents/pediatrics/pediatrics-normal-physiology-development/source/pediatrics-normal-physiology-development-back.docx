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6"/>
        <w:gridCol w:w="1559"/>
        <w:gridCol w:w="1276"/>
        <w:gridCol w:w="1748"/>
      </w:tblGrid>
      <w:tr w:rsidR="006F42EA" w:rsidRPr="005F499B" w:rsidTr="00031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6F42EA" w:rsidRPr="00691000" w:rsidRDefault="000317F8" w:rsidP="000317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000">
              <w:rPr>
                <w:rFonts w:ascii="Arial" w:hAnsi="Arial" w:cs="Arial"/>
                <w:sz w:val="18"/>
                <w:szCs w:val="18"/>
              </w:rPr>
              <w:t>Months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F42EA" w:rsidRPr="005F499B" w:rsidRDefault="006F42EA" w:rsidP="00031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Gross motor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F42EA" w:rsidRPr="005F499B" w:rsidRDefault="006F42EA" w:rsidP="00031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Fine motor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:rsidR="006F42EA" w:rsidRPr="005F499B" w:rsidRDefault="006F42EA" w:rsidP="00031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Cogn. &amp; Comm.</w:t>
            </w:r>
          </w:p>
        </w:tc>
      </w:tr>
      <w:tr w:rsidR="006F42EA" w:rsidRPr="00691000" w:rsidTr="0003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</w:tcBorders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000">
              <w:rPr>
                <w:rFonts w:ascii="Arial" w:hAnsi="Arial" w:cs="Arial"/>
                <w:sz w:val="18"/>
                <w:szCs w:val="18"/>
              </w:rPr>
              <w:t>1-2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Lift head when prone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vAlign w:val="center"/>
          </w:tcPr>
          <w:p w:rsidR="006F42EA" w:rsidRPr="005F499B" w:rsidRDefault="005F499B" w:rsidP="0090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Smile in resp. to face/voice, visual pref</w:t>
            </w:r>
            <w:r w:rsidR="009026DD">
              <w:rPr>
                <w:rFonts w:ascii="Arial" w:hAnsi="Arial" w:cs="Arial"/>
                <w:sz w:val="18"/>
                <w:szCs w:val="18"/>
                <w:lang w:val="en-US"/>
              </w:rPr>
              <w:t>erence</w:t>
            </w: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 for human face</w:t>
            </w:r>
          </w:p>
        </w:tc>
      </w:tr>
      <w:tr w:rsidR="006F42EA" w:rsidRPr="005F499B" w:rsidTr="000317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2-3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Head steady in sitting</w:t>
            </w:r>
          </w:p>
        </w:tc>
        <w:tc>
          <w:tcPr>
            <w:tcW w:w="1276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</w:tr>
      <w:tr w:rsidR="006F42EA" w:rsidRPr="00691000" w:rsidTr="0003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3-4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Lift head &amp; chest w. ext. arms</w:t>
            </w:r>
          </w:p>
        </w:tc>
        <w:tc>
          <w:tcPr>
            <w:tcW w:w="1276" w:type="dxa"/>
            <w:vAlign w:val="center"/>
          </w:tcPr>
          <w:p w:rsidR="006F42EA" w:rsidRPr="005F499B" w:rsidRDefault="00691000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Grasp</w:t>
            </w:r>
            <w:r w:rsidR="006F42EA"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 rattle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Sustain contact, displeasure if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soc.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contact broken, “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ngah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</w:tc>
      </w:tr>
      <w:tr w:rsidR="006F42EA" w:rsidRPr="005F499B" w:rsidTr="000317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5-6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Roll over</w:t>
            </w:r>
          </w:p>
        </w:tc>
        <w:tc>
          <w:tcPr>
            <w:tcW w:w="1276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Transfer objects hand to hand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Monosyllabic babble</w:t>
            </w:r>
          </w:p>
        </w:tc>
      </w:tr>
      <w:tr w:rsidR="006F42EA" w:rsidRPr="00691000" w:rsidTr="0003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6-7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Sit with support</w:t>
            </w:r>
          </w:p>
        </w:tc>
        <w:tc>
          <w:tcPr>
            <w:tcW w:w="1276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Polysyllabic babble, vowel sounds, enjoys mirrors</w:t>
            </w:r>
          </w:p>
        </w:tc>
      </w:tr>
      <w:tr w:rsidR="006F42EA" w:rsidRPr="005F499B" w:rsidTr="000317F8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7-8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Sit without support, crawl</w:t>
            </w:r>
          </w:p>
        </w:tc>
        <w:tc>
          <w:tcPr>
            <w:tcW w:w="1276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Thumb-finger grasp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Suspicious/afraid of strangers</w:t>
            </w:r>
          </w:p>
        </w:tc>
      </w:tr>
      <w:tr w:rsidR="006F42EA" w:rsidRPr="00691000" w:rsidTr="0003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9-10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Pull to standing pos</w:t>
            </w:r>
            <w:r w:rsidR="00A1191F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, walk holding furniture</w:t>
            </w:r>
          </w:p>
        </w:tc>
        <w:tc>
          <w:tcPr>
            <w:tcW w:w="1276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Pincer grip</w:t>
            </w:r>
            <w:r w:rsidR="005F499B" w:rsidRPr="005F499B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F499B" w:rsidRPr="005F499B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="00CB5A0B">
              <w:rPr>
                <w:rFonts w:ascii="Arial" w:hAnsi="Arial" w:cs="Arial"/>
                <w:sz w:val="18"/>
                <w:szCs w:val="18"/>
                <w:lang w:val="en-US"/>
              </w:rPr>
              <w:t>ang</w:t>
            </w: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 objects together.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 peek-a-boo, wave bye-bye, respond to own name</w:t>
            </w:r>
          </w:p>
        </w:tc>
      </w:tr>
      <w:tr w:rsidR="006F42EA" w:rsidRPr="005F499B" w:rsidTr="008B716B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12-18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Walk alone</w:t>
            </w:r>
          </w:p>
        </w:tc>
        <w:tc>
          <w:tcPr>
            <w:tcW w:w="1276" w:type="dxa"/>
            <w:vAlign w:val="center"/>
          </w:tcPr>
          <w:p w:rsidR="006F42EA" w:rsidRPr="005F499B" w:rsidRDefault="005F499B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Turn pages in book, scribble, build 2-cube tower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Speak a few words</w:t>
            </w:r>
          </w:p>
        </w:tc>
      </w:tr>
      <w:tr w:rsidR="006F42EA" w:rsidRPr="005F499B" w:rsidTr="008B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 xml:space="preserve">4 </w:t>
            </w:r>
            <w:r w:rsidR="00A1191F" w:rsidRPr="00691000">
              <w:rPr>
                <w:rFonts w:ascii="Arial" w:hAnsi="Arial" w:cs="Arial"/>
                <w:sz w:val="18"/>
                <w:szCs w:val="18"/>
                <w:lang w:val="en-US"/>
              </w:rPr>
              <w:t>yrs.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Walk on a straight line, jump on one leg</w:t>
            </w:r>
          </w:p>
        </w:tc>
        <w:tc>
          <w:tcPr>
            <w:tcW w:w="1276" w:type="dxa"/>
            <w:vAlign w:val="center"/>
          </w:tcPr>
          <w:p w:rsidR="006F42EA" w:rsidRPr="005F499B" w:rsidRDefault="005F499B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Button clothes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Answer questions, understand prepositions</w:t>
            </w:r>
          </w:p>
        </w:tc>
      </w:tr>
    </w:tbl>
    <w:p w:rsidR="00F00C2D" w:rsidRPr="005F499B" w:rsidRDefault="00F00C2D">
      <w:pPr>
        <w:rPr>
          <w:rFonts w:ascii="Arial" w:hAnsi="Arial" w:cs="Arial"/>
          <w:sz w:val="18"/>
          <w:szCs w:val="18"/>
          <w:lang w:val="en-US"/>
        </w:rPr>
      </w:pPr>
    </w:p>
    <w:sectPr w:rsidR="00F00C2D" w:rsidRPr="005F499B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97"/>
    <w:rsid w:val="000317F8"/>
    <w:rsid w:val="00183763"/>
    <w:rsid w:val="005F499B"/>
    <w:rsid w:val="00691000"/>
    <w:rsid w:val="006F42EA"/>
    <w:rsid w:val="008B716B"/>
    <w:rsid w:val="009026DD"/>
    <w:rsid w:val="00A05FDE"/>
    <w:rsid w:val="00A1191F"/>
    <w:rsid w:val="00A3312B"/>
    <w:rsid w:val="00B20CB6"/>
    <w:rsid w:val="00C11597"/>
    <w:rsid w:val="00CB5A0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F8A26-DB70-4B2B-8F25-CB256D90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F42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20</TotalTime>
  <Pages>2</Pages>
  <Words>132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10</cp:revision>
  <dcterms:created xsi:type="dcterms:W3CDTF">2016-02-14T17:15:00Z</dcterms:created>
  <dcterms:modified xsi:type="dcterms:W3CDTF">2016-02-17T10:41:00Z</dcterms:modified>
</cp:coreProperties>
</file>