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</w:t>
            </w:r>
            <w:bookmarkStart w:id="0" w:name="_GoBack"/>
            <w:bookmarkEnd w:id="0"/>
            <w:r w:rsidRPr="00907DAD"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(mmhG)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C421DF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A5475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girls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A5475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m 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>girls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A5475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boys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A5475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boys</w:t>
            </w:r>
          </w:p>
        </w:tc>
      </w:tr>
      <w:tr w:rsidR="00C421DF" w:rsidRPr="00C421DF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C421DF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>
              <w:rPr>
                <w:rFonts w:ascii="Arial" w:hAnsi="Arial" w:cs="Arial"/>
                <w:sz w:val="20"/>
                <w:szCs w:val="20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8-12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984"/>
        <w:gridCol w:w="222"/>
        <w:gridCol w:w="912"/>
        <w:gridCol w:w="1271"/>
      </w:tblGrid>
      <w:tr w:rsidR="00070384" w:rsidTr="0007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 xml:space="preserve"> (kg)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>(ml/kg/24h)</w:t>
            </w:r>
          </w:p>
        </w:tc>
        <w:tc>
          <w:tcPr>
            <w:tcW w:w="222" w:type="dxa"/>
            <w:shd w:val="clear" w:color="auto" w:fill="auto"/>
          </w:tcPr>
          <w:p w:rsidR="00CC2081" w:rsidRPr="00CC2081" w:rsidRDefault="00CC2081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Pr="00CC2081" w:rsidRDefault="00070384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Pr="00CC2081" w:rsidRDefault="00A5475C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070384" w:rsidTr="0007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2-8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CC2081" w:rsidTr="000703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208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984" w:type="dxa"/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070384" w:rsidTr="0007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070384" w:rsidRPr="00CC2081" w:rsidRDefault="00070384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0-10</w:t>
            </w:r>
          </w:p>
        </w:tc>
        <w:tc>
          <w:tcPr>
            <w:tcW w:w="1984" w:type="dxa"/>
            <w:vAlign w:val="center"/>
          </w:tcPr>
          <w:p w:rsidR="00070384" w:rsidRPr="00CC2081" w:rsidRDefault="00070384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22" w:type="dxa"/>
            <w:shd w:val="clear" w:color="auto" w:fill="auto"/>
          </w:tcPr>
          <w:p w:rsidR="00070384" w:rsidRDefault="00070384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83" w:type="dxa"/>
            <w:gridSpan w:val="2"/>
            <w:vAlign w:val="center"/>
          </w:tcPr>
          <w:p w:rsidR="00070384" w:rsidRPr="00070384" w:rsidRDefault="00070384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proofErr w:type="spellStart"/>
            <w:r w:rsidRPr="00070384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CC2081" w:rsidTr="000703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984" w:type="dxa"/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070384" w:rsidTr="0007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70384"/>
    <w:rsid w:val="001640D8"/>
    <w:rsid w:val="0020544F"/>
    <w:rsid w:val="005245D4"/>
    <w:rsid w:val="00551427"/>
    <w:rsid w:val="006E4FF4"/>
    <w:rsid w:val="00704D9C"/>
    <w:rsid w:val="00907DAD"/>
    <w:rsid w:val="00A05FDE"/>
    <w:rsid w:val="00A3312B"/>
    <w:rsid w:val="00A5475C"/>
    <w:rsid w:val="00C421DF"/>
    <w:rsid w:val="00CC2081"/>
    <w:rsid w:val="00F00C2D"/>
    <w:rsid w:val="00F23F26"/>
    <w:rsid w:val="00F30DA2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2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2016-02-14T15:58:00Z</dcterms:created>
  <dcterms:modified xsi:type="dcterms:W3CDTF">2016-02-14T17:13:00Z</dcterms:modified>
</cp:coreProperties>
</file>