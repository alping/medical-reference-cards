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6"/>
        <w:gridCol w:w="1559"/>
        <w:gridCol w:w="1276"/>
        <w:gridCol w:w="1748"/>
      </w:tblGrid>
      <w:tr w:rsidR="006F42EA" w:rsidRPr="005F499B" w:rsidTr="00031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6F42EA" w:rsidRPr="005F499B" w:rsidRDefault="000317F8" w:rsidP="000317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Months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Gross motor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Fine motor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Cogn. &amp; Comm.</w:t>
            </w:r>
          </w:p>
        </w:tc>
      </w:tr>
      <w:tr w:rsidR="006F42EA" w:rsidRPr="008B716B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</w:tcBorders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</w:rPr>
              <w:t>1-2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F499B">
              <w:rPr>
                <w:rFonts w:ascii="Arial" w:hAnsi="Arial" w:cs="Arial"/>
                <w:sz w:val="18"/>
                <w:szCs w:val="18"/>
              </w:rPr>
              <w:t>Lift head when prone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48" w:type="dxa"/>
            <w:tcBorders>
              <w:top w:val="single" w:sz="4" w:space="0" w:color="auto"/>
            </w:tcBorders>
            <w:vAlign w:val="center"/>
          </w:tcPr>
          <w:p w:rsidR="006F42EA" w:rsidRPr="005F499B" w:rsidRDefault="005F499B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Smile in resp. to face/voice, visual pref. for human face</w:t>
            </w:r>
          </w:p>
        </w:tc>
      </w:tr>
      <w:tr w:rsidR="006F42EA" w:rsidRPr="005F499B" w:rsidTr="000317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2-3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Head steady in sitting</w:t>
            </w:r>
          </w:p>
        </w:tc>
        <w:tc>
          <w:tcPr>
            <w:tcW w:w="1276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</w:tr>
      <w:tr w:rsidR="006F42EA" w:rsidRPr="008B716B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3-4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Lift head &amp; chest w. ext. arms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Grasps rattle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Sustain contact, displeasure if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soc.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contact broken, “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ngah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”</w:t>
            </w:r>
          </w:p>
        </w:tc>
      </w:tr>
      <w:tr w:rsidR="006F42EA" w:rsidRPr="005F499B" w:rsidTr="000317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5-6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Roll over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Transfer objects hand to hand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Monosyllabic babble</w:t>
            </w:r>
          </w:p>
        </w:tc>
      </w:tr>
      <w:tr w:rsidR="006F42EA" w:rsidRPr="008B716B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6-7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 support</w:t>
            </w:r>
          </w:p>
        </w:tc>
        <w:tc>
          <w:tcPr>
            <w:tcW w:w="1276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Polysyllabic babble, vowel sounds, enjoys mirrors</w:t>
            </w:r>
          </w:p>
        </w:tc>
      </w:tr>
      <w:tr w:rsidR="006F42EA" w:rsidRPr="005F499B" w:rsidTr="000317F8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7-8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Sit without support, crawl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Thumb-finger grasp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Suspicious/afraid of strangers</w:t>
            </w:r>
          </w:p>
        </w:tc>
      </w:tr>
      <w:tr w:rsidR="006F42EA" w:rsidRPr="008B716B" w:rsidTr="00031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9-10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Pull to standing </w:t>
            </w:r>
            <w:proofErr w:type="spellStart"/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pos</w:t>
            </w:r>
            <w:proofErr w:type="spellEnd"/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, walk holding furniture</w:t>
            </w:r>
          </w:p>
        </w:tc>
        <w:tc>
          <w:tcPr>
            <w:tcW w:w="1276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Pincer grip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F499B" w:rsidRPr="005F499B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angs objects together.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 peek-a-boo, wave bye-bye, respond to own name</w:t>
            </w:r>
          </w:p>
        </w:tc>
      </w:tr>
      <w:tr w:rsidR="006F42EA" w:rsidRPr="005F499B" w:rsidTr="008B716B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12-18</w:t>
            </w:r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Walk alone</w:t>
            </w:r>
          </w:p>
        </w:tc>
        <w:tc>
          <w:tcPr>
            <w:tcW w:w="1276" w:type="dxa"/>
            <w:vAlign w:val="center"/>
          </w:tcPr>
          <w:p w:rsidR="006F42EA" w:rsidRPr="005F499B" w:rsidRDefault="005F499B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Turn pages in book, scribble, build 2-cube tower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Speak a fe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en-US"/>
              </w:rPr>
              <w:t>w words</w:t>
            </w:r>
          </w:p>
        </w:tc>
      </w:tr>
      <w:tr w:rsidR="006F42EA" w:rsidRPr="005F499B" w:rsidTr="008B7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6F42EA" w:rsidRPr="005F499B" w:rsidRDefault="006F42EA" w:rsidP="000317F8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4 </w:t>
            </w:r>
            <w:proofErr w:type="spellStart"/>
            <w:r w:rsidRPr="005F499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yrs</w:t>
            </w:r>
            <w:proofErr w:type="spellEnd"/>
          </w:p>
        </w:tc>
        <w:tc>
          <w:tcPr>
            <w:tcW w:w="1559" w:type="dxa"/>
            <w:vAlign w:val="center"/>
          </w:tcPr>
          <w:p w:rsidR="006F42EA" w:rsidRPr="005F499B" w:rsidRDefault="006F42EA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Walk on a straight line, jump on one leg</w:t>
            </w:r>
          </w:p>
        </w:tc>
        <w:tc>
          <w:tcPr>
            <w:tcW w:w="1276" w:type="dxa"/>
            <w:vAlign w:val="center"/>
          </w:tcPr>
          <w:p w:rsidR="006F42EA" w:rsidRPr="005F499B" w:rsidRDefault="005F499B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F499B">
              <w:rPr>
                <w:rFonts w:ascii="Arial" w:hAnsi="Arial" w:cs="Arial"/>
                <w:sz w:val="18"/>
                <w:szCs w:val="18"/>
                <w:lang w:val="en-US"/>
              </w:rPr>
              <w:t>Button clothes</w:t>
            </w:r>
          </w:p>
        </w:tc>
        <w:tc>
          <w:tcPr>
            <w:tcW w:w="1748" w:type="dxa"/>
            <w:vAlign w:val="center"/>
          </w:tcPr>
          <w:p w:rsidR="006F42EA" w:rsidRPr="005F499B" w:rsidRDefault="000317F8" w:rsidP="00031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Answer questions, understand prepositions</w:t>
            </w:r>
          </w:p>
        </w:tc>
      </w:tr>
    </w:tbl>
    <w:p w:rsidR="00F00C2D" w:rsidRPr="005F499B" w:rsidRDefault="00F00C2D">
      <w:pPr>
        <w:rPr>
          <w:rFonts w:ascii="Arial" w:hAnsi="Arial" w:cs="Arial"/>
          <w:sz w:val="18"/>
          <w:szCs w:val="18"/>
          <w:lang w:val="en-US"/>
        </w:rPr>
      </w:pPr>
    </w:p>
    <w:sectPr w:rsidR="00F00C2D" w:rsidRPr="005F499B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7"/>
    <w:rsid w:val="000317F8"/>
    <w:rsid w:val="00183763"/>
    <w:rsid w:val="005F499B"/>
    <w:rsid w:val="006F42EA"/>
    <w:rsid w:val="008B716B"/>
    <w:rsid w:val="00A05FDE"/>
    <w:rsid w:val="00A3312B"/>
    <w:rsid w:val="00B20CB6"/>
    <w:rsid w:val="00C11597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F8A26-DB70-4B2B-8F25-CB256D90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F4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18</TotalTime>
  <Pages>2</Pages>
  <Words>131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6</cp:revision>
  <dcterms:created xsi:type="dcterms:W3CDTF">2016-02-14T17:15:00Z</dcterms:created>
  <dcterms:modified xsi:type="dcterms:W3CDTF">2016-02-14T17:45:00Z</dcterms:modified>
</cp:coreProperties>
</file>