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527"/>
        <w:gridCol w:w="1528"/>
        <w:gridCol w:w="1528"/>
      </w:tblGrid>
      <w:tr w:rsidR="005245D4" w:rsidRPr="00907DAD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704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RR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F30DA2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H</w:t>
            </w:r>
            <w:r w:rsidR="005245D4" w:rsidRPr="00907DAD">
              <w:rPr>
                <w:rFonts w:ascii="Arial" w:hAnsi="Arial" w:cs="Arial"/>
                <w:sz w:val="20"/>
                <w:szCs w:val="20"/>
              </w:rPr>
              <w:t>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774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SBP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(mm</w:t>
            </w:r>
            <w:r w:rsidR="00774422">
              <w:rPr>
                <w:rFonts w:ascii="Arial" w:hAnsi="Arial" w:cs="Arial"/>
                <w:sz w:val="20"/>
                <w:szCs w:val="20"/>
              </w:rPr>
              <w:t>Hg</w:t>
            </w:r>
            <w:r w:rsidR="0055142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0-1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65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70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5245D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3F5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85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AD6">
              <w:rPr>
                <w:rFonts w:ascii="Arial" w:hAnsi="Arial" w:cs="Arial"/>
                <w:sz w:val="20"/>
                <w:szCs w:val="20"/>
              </w:rPr>
              <w:t>9</w:t>
            </w:r>
            <w:r w:rsidRPr="00907DAD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2-5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95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5-12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20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90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</w:tr>
      <w:tr w:rsidR="001640D8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&gt;12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15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60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DAD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</w:tbl>
    <w:p w:rsidR="00F00C2D" w:rsidRPr="00907DAD" w:rsidRDefault="00F00C2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145"/>
        <w:gridCol w:w="1146"/>
        <w:gridCol w:w="1146"/>
        <w:gridCol w:w="1146"/>
      </w:tblGrid>
      <w:tr w:rsidR="00C421DF" w:rsidRPr="00311A55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907DAD" w:rsidRPr="00907DAD" w:rsidRDefault="00907DAD" w:rsidP="00704D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D0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♀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W. (</w:t>
            </w:r>
            <w:r w:rsidR="00A5475C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♀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H. (</w:t>
            </w:r>
            <w:r w:rsidR="00A5475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D0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♂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W. (kg)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♂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H. (cm)</w:t>
            </w:r>
          </w:p>
        </w:tc>
      </w:tr>
      <w:tr w:rsidR="00C421DF" w:rsidRPr="00311A55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0 m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2.8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4.2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46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2.9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47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</w:p>
        </w:tc>
      </w:tr>
      <w:tr w:rsidR="006E4FF4" w:rsidRPr="00311A55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3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4.6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E8627A"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56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64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4.8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7.5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57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</w:p>
        </w:tc>
      </w:tr>
      <w:tr w:rsidR="00C421DF" w:rsidRPr="00311A55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E8627A"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9.3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62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71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6.4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146" w:type="dxa"/>
            <w:vAlign w:val="center"/>
          </w:tcPr>
          <w:p w:rsidR="00907DAD" w:rsidRPr="00311A55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63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73</w:t>
            </w:r>
          </w:p>
        </w:tc>
      </w:tr>
      <w:tr w:rsidR="006E4FF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311A55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1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311A55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E8627A"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146" w:type="dxa"/>
            <w:vAlign w:val="center"/>
          </w:tcPr>
          <w:p w:rsidR="00907DAD" w:rsidRPr="00311A55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70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80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C421DF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15.5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907DAD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y</w:t>
            </w:r>
          </w:p>
        </w:tc>
        <w:tc>
          <w:tcPr>
            <w:tcW w:w="114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62D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194</w:t>
            </w:r>
          </w:p>
        </w:tc>
      </w:tr>
    </w:tbl>
    <w:p w:rsidR="00907DAD" w:rsidRDefault="00907DA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5446" w:type="dxa"/>
        <w:tblLayout w:type="fixed"/>
        <w:tblLook w:val="04A0" w:firstRow="1" w:lastRow="0" w:firstColumn="1" w:lastColumn="0" w:noHBand="0" w:noVBand="1"/>
      </w:tblPr>
      <w:tblGrid>
        <w:gridCol w:w="1560"/>
        <w:gridCol w:w="708"/>
        <w:gridCol w:w="567"/>
        <w:gridCol w:w="567"/>
        <w:gridCol w:w="567"/>
        <w:gridCol w:w="709"/>
        <w:gridCol w:w="768"/>
      </w:tblGrid>
      <w:tr w:rsidR="00C421DF" w:rsidTr="00CC2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</w:t>
            </w:r>
            <w:r w:rsidR="003248B3">
              <w:rPr>
                <w:rFonts w:ascii="Arial" w:hAnsi="Arial" w:cs="Arial"/>
                <w:sz w:val="20"/>
                <w:szCs w:val="20"/>
              </w:rPr>
              <w:t xml:space="preserve"> (m)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  <w:tc>
          <w:tcPr>
            <w:tcW w:w="768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CC2081" w:rsidTr="00CC2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W. gain (g/w)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</w:tbl>
    <w:p w:rsidR="00C421DF" w:rsidRDefault="00C421DF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808"/>
        <w:gridCol w:w="1784"/>
        <w:gridCol w:w="279"/>
        <w:gridCol w:w="890"/>
        <w:gridCol w:w="1257"/>
      </w:tblGrid>
      <w:tr w:rsidR="007716E0" w:rsidTr="0002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bottom w:val="single" w:sz="4" w:space="0" w:color="auto"/>
            </w:tcBorders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W. (kg)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6E0" w:rsidRPr="00CC2081" w:rsidRDefault="007716E0" w:rsidP="00CC2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Fluids </w:t>
            </w:r>
            <w:r w:rsidRPr="007716E0">
              <w:rPr>
                <w:rFonts w:ascii="Arial" w:hAnsi="Arial" w:cs="Arial"/>
                <w:sz w:val="16"/>
                <w:szCs w:val="20"/>
                <w:lang w:val="en-US"/>
              </w:rPr>
              <w:t>(ml/kg/24h)</w:t>
            </w:r>
          </w:p>
        </w:tc>
        <w:tc>
          <w:tcPr>
            <w:tcW w:w="279" w:type="dxa"/>
            <w:shd w:val="clear" w:color="auto" w:fill="auto"/>
          </w:tcPr>
          <w:p w:rsidR="007716E0" w:rsidRPr="00CC2081" w:rsidRDefault="007716E0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A. (y)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:rsidR="007716E0" w:rsidRPr="00CC2081" w:rsidRDefault="007716E0" w:rsidP="0007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ml/kg/hour</w:t>
            </w:r>
          </w:p>
        </w:tc>
      </w:tr>
      <w:tr w:rsidR="007716E0" w:rsidTr="0002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top w:val="single" w:sz="4" w:space="0" w:color="auto"/>
            </w:tcBorders>
            <w:vAlign w:val="center"/>
          </w:tcPr>
          <w:p w:rsidR="007716E0" w:rsidRPr="007716E0" w:rsidRDefault="007716E0" w:rsidP="004750E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2-8</w:t>
            </w:r>
          </w:p>
        </w:tc>
        <w:tc>
          <w:tcPr>
            <w:tcW w:w="1784" w:type="dxa"/>
            <w:tcBorders>
              <w:top w:val="single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:rsidR="007716E0" w:rsidRDefault="007716E0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2-4</w:t>
            </w:r>
          </w:p>
        </w:tc>
      </w:tr>
      <w:tr w:rsidR="007716E0" w:rsidTr="000230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bottom w:val="dotted" w:sz="4" w:space="0" w:color="auto"/>
            </w:tcBorders>
            <w:vAlign w:val="center"/>
          </w:tcPr>
          <w:p w:rsidR="007716E0" w:rsidRPr="007716E0" w:rsidRDefault="007716E0" w:rsidP="004750E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6-10</w:t>
            </w:r>
          </w:p>
        </w:tc>
        <w:tc>
          <w:tcPr>
            <w:tcW w:w="178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7716E0" w:rsidRPr="00CC2081" w:rsidRDefault="007716E0" w:rsidP="0026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FD1F4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FD1F4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  <w:r w:rsidR="00262D93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dotted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57" w:type="dxa"/>
            <w:tcBorders>
              <w:bottom w:val="dotted" w:sz="4" w:space="0" w:color="auto"/>
            </w:tcBorders>
            <w:vAlign w:val="center"/>
          </w:tcPr>
          <w:p w:rsidR="007716E0" w:rsidRDefault="007716E0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1-2</w:t>
            </w:r>
          </w:p>
        </w:tc>
      </w:tr>
      <w:tr w:rsidR="007716E0" w:rsidTr="0002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7716E0" w:rsidRPr="007716E0" w:rsidRDefault="007716E0" w:rsidP="000230B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12"/>
                <w:szCs w:val="20"/>
                <w:lang w:val="en-US"/>
              </w:rPr>
              <w:t>Holliday-Segar</w:t>
            </w:r>
          </w:p>
        </w:tc>
        <w:tc>
          <w:tcPr>
            <w:tcW w:w="808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7716E0" w:rsidRPr="007716E0" w:rsidRDefault="007716E0" w:rsidP="00CC20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0-10</w:t>
            </w:r>
          </w:p>
        </w:tc>
        <w:tc>
          <w:tcPr>
            <w:tcW w:w="1784" w:type="dxa"/>
            <w:tcBorders>
              <w:top w:val="dotted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4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716E0" w:rsidRPr="007716E0" w:rsidRDefault="007716E0" w:rsidP="00070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▲ Urine / Oliguri ▼</w:t>
            </w:r>
          </w:p>
        </w:tc>
      </w:tr>
      <w:tr w:rsidR="007716E0" w:rsidTr="000230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dxa"/>
            <w:tcBorders>
              <w:left w:val="dotted" w:sz="4" w:space="0" w:color="auto"/>
            </w:tcBorders>
            <w:vAlign w:val="center"/>
          </w:tcPr>
          <w:p w:rsidR="007716E0" w:rsidRPr="007716E0" w:rsidRDefault="007716E0" w:rsidP="00CC20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10-20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7716E0" w:rsidRPr="00CC2081" w:rsidRDefault="007716E0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dotted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</w:t>
            </w:r>
          </w:p>
        </w:tc>
        <w:tc>
          <w:tcPr>
            <w:tcW w:w="1257" w:type="dxa"/>
            <w:tcBorders>
              <w:top w:val="dotted" w:sz="4" w:space="0" w:color="auto"/>
            </w:tcBorders>
            <w:vAlign w:val="center"/>
          </w:tcPr>
          <w:p w:rsidR="007716E0" w:rsidRDefault="007716E0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&lt;1</w:t>
            </w:r>
          </w:p>
        </w:tc>
      </w:tr>
      <w:tr w:rsidR="007716E0" w:rsidTr="0002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7716E0" w:rsidRPr="007716E0" w:rsidRDefault="007716E0" w:rsidP="00CC20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&gt;20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:rsidR="007716E0" w:rsidRDefault="007716E0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&lt;0.5</w:t>
            </w:r>
          </w:p>
        </w:tc>
      </w:tr>
    </w:tbl>
    <w:p w:rsidR="006E4FF4" w:rsidRPr="00551427" w:rsidRDefault="006E4FF4" w:rsidP="0020544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E4FF4" w:rsidRPr="00551427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D4"/>
    <w:rsid w:val="00003465"/>
    <w:rsid w:val="000230B8"/>
    <w:rsid w:val="00070384"/>
    <w:rsid w:val="001640D8"/>
    <w:rsid w:val="0020544F"/>
    <w:rsid w:val="00262D93"/>
    <w:rsid w:val="002F1B89"/>
    <w:rsid w:val="00311A55"/>
    <w:rsid w:val="003248B3"/>
    <w:rsid w:val="003F5AD6"/>
    <w:rsid w:val="004750EB"/>
    <w:rsid w:val="005245D4"/>
    <w:rsid w:val="00551427"/>
    <w:rsid w:val="006D0ADC"/>
    <w:rsid w:val="006E4FF4"/>
    <w:rsid w:val="00704D9C"/>
    <w:rsid w:val="007716E0"/>
    <w:rsid w:val="00774422"/>
    <w:rsid w:val="00907DAD"/>
    <w:rsid w:val="00A05FDE"/>
    <w:rsid w:val="00A3312B"/>
    <w:rsid w:val="00A5475C"/>
    <w:rsid w:val="00C421DF"/>
    <w:rsid w:val="00CC2081"/>
    <w:rsid w:val="00D702F5"/>
    <w:rsid w:val="00E8627A"/>
    <w:rsid w:val="00F00C2D"/>
    <w:rsid w:val="00F23F26"/>
    <w:rsid w:val="00F30DA2"/>
    <w:rsid w:val="00F9623C"/>
    <w:rsid w:val="00FA289F"/>
    <w:rsid w:val="00FD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ED320-FC96-4295-A86F-D5200AEE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103</TotalTime>
  <Pages>2</Pages>
  <Words>135</Words>
  <Characters>642</Characters>
  <Application>Microsoft Office Word</Application>
  <DocSecurity>0</DocSecurity>
  <Lines>64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20</cp:revision>
  <dcterms:created xsi:type="dcterms:W3CDTF">2016-02-14T15:58:00Z</dcterms:created>
  <dcterms:modified xsi:type="dcterms:W3CDTF">2016-02-25T17:26:00Z</dcterms:modified>
</cp:coreProperties>
</file>